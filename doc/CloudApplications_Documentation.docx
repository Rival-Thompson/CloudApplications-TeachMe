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77572" w14:textId="77777777" w:rsidR="001C7AA9" w:rsidRDefault="007E4A8F">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58242" behindDoc="0" locked="0" layoutInCell="0" allowOverlap="1" wp14:anchorId="4ED12FB2" wp14:editId="4A1FB1B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7E69D96" id="AutoVorm 622" o:spid="_x0000_s1026" style="position:absolute;margin-left:0;margin-top:0;width:561.35pt;height:742.95pt;z-index:25165824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58241" behindDoc="0" locked="0" layoutInCell="0" allowOverlap="1" wp14:anchorId="3CF131C3" wp14:editId="0C0EEAD9">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14:paraId="7DA77930" w14:textId="77777777">
                                  <w:trPr>
                                    <w:trHeight w:val="144"/>
                                    <w:jc w:val="center"/>
                                  </w:trPr>
                                  <w:tc>
                                    <w:tcPr>
                                      <w:tcW w:w="0" w:type="auto"/>
                                      <w:shd w:val="clear" w:color="auto" w:fill="F4B29B" w:themeFill="accent1" w:themeFillTint="66"/>
                                      <w:tcMar>
                                        <w:top w:w="0" w:type="dxa"/>
                                        <w:bottom w:w="0" w:type="dxa"/>
                                      </w:tcMar>
                                      <w:vAlign w:val="center"/>
                                    </w:tcPr>
                                    <w:p w14:paraId="58E5A994" w14:textId="77777777" w:rsidR="001C7AA9" w:rsidRDefault="001C7AA9">
                                      <w:pPr>
                                        <w:pStyle w:val="Geenafstand"/>
                                        <w:rPr>
                                          <w:sz w:val="8"/>
                                          <w:szCs w:val="8"/>
                                        </w:rPr>
                                      </w:pPr>
                                    </w:p>
                                  </w:tc>
                                </w:tr>
                                <w:tr w:rsidR="001C7AA9" w14:paraId="0651BF5C" w14:textId="77777777">
                                  <w:trPr>
                                    <w:trHeight w:val="1440"/>
                                    <w:jc w:val="center"/>
                                  </w:trPr>
                                  <w:tc>
                                    <w:tcPr>
                                      <w:tcW w:w="0" w:type="auto"/>
                                      <w:shd w:val="clear" w:color="auto" w:fill="D34817" w:themeFill="accent1"/>
                                      <w:vAlign w:val="center"/>
                                    </w:tcPr>
                                    <w:p w14:paraId="1CE13242" w14:textId="39B75083" w:rsidR="001C7AA9" w:rsidRDefault="007E4A8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color w:val="FFFFFF" w:themeColor="background1"/>
                                              <w:sz w:val="72"/>
                                              <w:szCs w:val="72"/>
                                            </w:rPr>
                                            <w:t>Cloud Applications</w:t>
                                          </w:r>
                                        </w:sdtContent>
                                      </w:sdt>
                                    </w:p>
                                  </w:tc>
                                </w:tr>
                                <w:tr w:rsidR="001C7AA9" w14:paraId="31B08004" w14:textId="77777777">
                                  <w:trPr>
                                    <w:trHeight w:val="144"/>
                                    <w:jc w:val="center"/>
                                  </w:trPr>
                                  <w:tc>
                                    <w:tcPr>
                                      <w:tcW w:w="0" w:type="auto"/>
                                      <w:shd w:val="clear" w:color="auto" w:fill="918485" w:themeFill="accent5"/>
                                      <w:tcMar>
                                        <w:top w:w="0" w:type="dxa"/>
                                        <w:bottom w:w="0" w:type="dxa"/>
                                      </w:tcMar>
                                      <w:vAlign w:val="center"/>
                                    </w:tcPr>
                                    <w:p w14:paraId="0926D470" w14:textId="77777777" w:rsidR="001C7AA9" w:rsidRDefault="001C7AA9">
                                      <w:pPr>
                                        <w:pStyle w:val="Geenafstand"/>
                                        <w:rPr>
                                          <w:sz w:val="8"/>
                                          <w:szCs w:val="8"/>
                                        </w:rPr>
                                      </w:pPr>
                                    </w:p>
                                  </w:tc>
                                </w:tr>
                                <w:tr w:rsidR="001C7AA9" w14:paraId="3CD15C12" w14:textId="77777777">
                                  <w:trPr>
                                    <w:trHeight w:val="720"/>
                                    <w:jc w:val="center"/>
                                  </w:trPr>
                                  <w:tc>
                                    <w:tcPr>
                                      <w:tcW w:w="0" w:type="auto"/>
                                      <w:vAlign w:val="bottom"/>
                                    </w:tcPr>
                                    <w:p w14:paraId="5B2BDD30" w14:textId="1B697485" w:rsidR="001C7AA9" w:rsidRDefault="007E4A8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C21CCB">
                                            <w:rPr>
                                              <w:sz w:val="36"/>
                                              <w:szCs w:val="36"/>
                                            </w:rPr>
                                            <w:t>Teach</w:t>
                                          </w:r>
                                          <w:proofErr w:type="spellEnd"/>
                                          <w:r w:rsidR="00C21CCB">
                                            <w:rPr>
                                              <w:sz w:val="36"/>
                                              <w:szCs w:val="36"/>
                                            </w:rPr>
                                            <w:t xml:space="preserve"> Me</w:t>
                                          </w:r>
                                        </w:sdtContent>
                                      </w:sdt>
                                    </w:p>
                                  </w:tc>
                                </w:tr>
                              </w:tbl>
                              <w:p w14:paraId="46C5EC04" w14:textId="77777777"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CF131C3" id="Rechthoek 619" o:spid="_x0000_s1026" style="position:absolute;margin-left:0;margin-top:0;width:561.1pt;height:173.7pt;z-index:251658241;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14:paraId="7DA77930" w14:textId="77777777">
                            <w:trPr>
                              <w:trHeight w:val="144"/>
                              <w:jc w:val="center"/>
                            </w:trPr>
                            <w:tc>
                              <w:tcPr>
                                <w:tcW w:w="0" w:type="auto"/>
                                <w:shd w:val="clear" w:color="auto" w:fill="F4B29B" w:themeFill="accent1" w:themeFillTint="66"/>
                                <w:tcMar>
                                  <w:top w:w="0" w:type="dxa"/>
                                  <w:bottom w:w="0" w:type="dxa"/>
                                </w:tcMar>
                                <w:vAlign w:val="center"/>
                              </w:tcPr>
                              <w:p w14:paraId="58E5A994" w14:textId="77777777" w:rsidR="001C7AA9" w:rsidRDefault="001C7AA9">
                                <w:pPr>
                                  <w:pStyle w:val="Geenafstand"/>
                                  <w:rPr>
                                    <w:sz w:val="8"/>
                                    <w:szCs w:val="8"/>
                                  </w:rPr>
                                </w:pPr>
                              </w:p>
                            </w:tc>
                          </w:tr>
                          <w:tr w:rsidR="001C7AA9" w14:paraId="0651BF5C" w14:textId="77777777">
                            <w:trPr>
                              <w:trHeight w:val="1440"/>
                              <w:jc w:val="center"/>
                            </w:trPr>
                            <w:tc>
                              <w:tcPr>
                                <w:tcW w:w="0" w:type="auto"/>
                                <w:shd w:val="clear" w:color="auto" w:fill="D34817" w:themeFill="accent1"/>
                                <w:vAlign w:val="center"/>
                              </w:tcPr>
                              <w:p w14:paraId="1CE13242" w14:textId="39B75083" w:rsidR="001C7AA9" w:rsidRDefault="007E4A8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color w:val="FFFFFF" w:themeColor="background1"/>
                                        <w:sz w:val="72"/>
                                        <w:szCs w:val="72"/>
                                      </w:rPr>
                                      <w:t>Cloud Applications</w:t>
                                    </w:r>
                                  </w:sdtContent>
                                </w:sdt>
                              </w:p>
                            </w:tc>
                          </w:tr>
                          <w:tr w:rsidR="001C7AA9" w14:paraId="31B08004" w14:textId="77777777">
                            <w:trPr>
                              <w:trHeight w:val="144"/>
                              <w:jc w:val="center"/>
                            </w:trPr>
                            <w:tc>
                              <w:tcPr>
                                <w:tcW w:w="0" w:type="auto"/>
                                <w:shd w:val="clear" w:color="auto" w:fill="918485" w:themeFill="accent5"/>
                                <w:tcMar>
                                  <w:top w:w="0" w:type="dxa"/>
                                  <w:bottom w:w="0" w:type="dxa"/>
                                </w:tcMar>
                                <w:vAlign w:val="center"/>
                              </w:tcPr>
                              <w:p w14:paraId="0926D470" w14:textId="77777777" w:rsidR="001C7AA9" w:rsidRDefault="001C7AA9">
                                <w:pPr>
                                  <w:pStyle w:val="Geenafstand"/>
                                  <w:rPr>
                                    <w:sz w:val="8"/>
                                    <w:szCs w:val="8"/>
                                  </w:rPr>
                                </w:pPr>
                              </w:p>
                            </w:tc>
                          </w:tr>
                          <w:tr w:rsidR="001C7AA9" w14:paraId="3CD15C12" w14:textId="77777777">
                            <w:trPr>
                              <w:trHeight w:val="720"/>
                              <w:jc w:val="center"/>
                            </w:trPr>
                            <w:tc>
                              <w:tcPr>
                                <w:tcW w:w="0" w:type="auto"/>
                                <w:vAlign w:val="bottom"/>
                              </w:tcPr>
                              <w:p w14:paraId="5B2BDD30" w14:textId="1B697485" w:rsidR="001C7AA9" w:rsidRDefault="007E4A8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C21CCB">
                                      <w:rPr>
                                        <w:sz w:val="36"/>
                                        <w:szCs w:val="36"/>
                                      </w:rPr>
                                      <w:t>Teach</w:t>
                                    </w:r>
                                    <w:proofErr w:type="spellEnd"/>
                                    <w:r w:rsidR="00C21CCB">
                                      <w:rPr>
                                        <w:sz w:val="36"/>
                                        <w:szCs w:val="36"/>
                                      </w:rPr>
                                      <w:t xml:space="preserve"> Me</w:t>
                                    </w:r>
                                  </w:sdtContent>
                                </w:sdt>
                              </w:p>
                            </w:tc>
                          </w:tr>
                        </w:tbl>
                        <w:p w14:paraId="46C5EC04" w14:textId="77777777"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58240" behindDoc="0" locked="0" layoutInCell="0" allowOverlap="1" wp14:anchorId="3354349D" wp14:editId="4073443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31A0EE13" w14:textId="2735F904" w:rsidR="001C7AA9" w:rsidRDefault="007E4A8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C21CCB" w:rsidRPr="002F2238">
                                      <w:t>September 21, 2016</w:t>
                                    </w:r>
                                  </w:sdtContent>
                                </w:sdt>
                              </w:p>
                              <w:p w14:paraId="05DA2C0B" w14:textId="0F8A1421"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21CCB">
                                      <w:t xml:space="preserve">Rival Thompson &amp; Hans Van </w:t>
                                    </w:r>
                                    <w:proofErr w:type="spellStart"/>
                                    <w:r w:rsidR="00C21CCB">
                                      <w:t>Staey</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354349D" id="Rechthoek 618" o:spid="_x0000_s1027" style="position:absolute;margin-left:0;margin-top:0;width:468pt;height:94pt;z-index:25165824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14:paraId="31A0EE13" w14:textId="2735F904" w:rsidR="001C7AA9" w:rsidRDefault="007E4A8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C21CCB" w:rsidRPr="002F2238">
                                <w:t>September 21, 2016</w:t>
                              </w:r>
                            </w:sdtContent>
                          </w:sdt>
                        </w:p>
                        <w:p w14:paraId="05DA2C0B" w14:textId="0F8A1421"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21CCB">
                                <w:t xml:space="preserve">Rival Thompson &amp; Hans Van </w:t>
                              </w:r>
                              <w:proofErr w:type="spellStart"/>
                              <w:r w:rsidR="00C21CCB">
                                <w:t>Staey</w:t>
                              </w:r>
                              <w:proofErr w:type="spellEnd"/>
                            </w:sdtContent>
                          </w:sdt>
                        </w:p>
                      </w:txbxContent>
                    </v:textbox>
                    <w10:wrap anchorx="margin" anchory="margin"/>
                  </v:rect>
                </w:pict>
              </mc:Fallback>
            </mc:AlternateContent>
          </w:r>
          <w:r w:rsidR="00BB0DAF">
            <w:br w:type="page"/>
          </w:r>
        </w:sdtContent>
      </w:sdt>
    </w:p>
    <w:p w14:paraId="445182D6" w14:textId="3ABEC50F" w:rsidR="001C7AA9" w:rsidRPr="005B4434" w:rsidRDefault="007E4A8F">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C21CCB" w:rsidRPr="005B4434">
            <w:rPr>
              <w:smallCaps w:val="0"/>
              <w:lang w:val="en-GB"/>
            </w:rPr>
            <w:t>Cloud</w:t>
          </w:r>
          <w:r w:rsidR="004B1E33">
            <w:rPr>
              <w:smallCaps w:val="0"/>
              <w:lang w:val="en-GB"/>
            </w:rPr>
            <w:t xml:space="preserve"> </w:t>
          </w:r>
          <w:r w:rsidR="00C21CCB" w:rsidRPr="005B4434">
            <w:rPr>
              <w:smallCaps w:val="0"/>
              <w:lang w:val="en-GB"/>
            </w:rPr>
            <w:t>Applications</w:t>
          </w:r>
        </w:sdtContent>
      </w:sdt>
    </w:p>
    <w:p w14:paraId="06151F37" w14:textId="3B6162A6" w:rsidR="001C7AA9" w:rsidRPr="005B4434" w:rsidRDefault="007E4A8F">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21CCB" w:rsidRPr="005B4434">
            <w:rPr>
              <w:lang w:val="en-GB"/>
            </w:rPr>
            <w:t>Teach Me</w:t>
          </w:r>
        </w:sdtContent>
      </w:sdt>
    </w:p>
    <w:p w14:paraId="735B41CA" w14:textId="79280111" w:rsidR="007748E0" w:rsidRPr="005B4434" w:rsidRDefault="2855CD21" w:rsidP="007748E0">
      <w:pPr>
        <w:pStyle w:val="Kop1"/>
        <w:rPr>
          <w:lang w:val="en-GB"/>
        </w:rPr>
      </w:pPr>
      <w:r w:rsidRPr="2855CD21">
        <w:rPr>
          <w:lang w:val="en-GB"/>
        </w:rPr>
        <w:t>Project</w:t>
      </w:r>
      <w:r w:rsidRPr="2855CD21">
        <w:rPr>
          <w:lang w:val="en-US"/>
        </w:rPr>
        <w:t xml:space="preserve"> </w:t>
      </w:r>
      <w:proofErr w:type="spellStart"/>
      <w:r w:rsidRPr="2855CD21">
        <w:rPr>
          <w:lang w:val="en-US"/>
        </w:rPr>
        <w:t>omschrijving</w:t>
      </w:r>
      <w:proofErr w:type="spellEnd"/>
      <w:r w:rsidR="6B34B6B3" w:rsidRPr="00820BBB">
        <w:rPr>
          <w:lang w:val="en-GB"/>
        </w:rPr>
        <w:br/>
      </w:r>
    </w:p>
    <w:p w14:paraId="5B6F6DFA" w14:textId="760DEDEF" w:rsidR="00E95F4C" w:rsidRPr="001614FD" w:rsidRDefault="51EFACEB" w:rsidP="00525D2F">
      <w:pPr>
        <w:pStyle w:val="Lijstalinea"/>
        <w:numPr>
          <w:ilvl w:val="0"/>
          <w:numId w:val="11"/>
        </w:numPr>
        <w:spacing w:after="0" w:line="280" w:lineRule="atLeast"/>
        <w:ind w:left="714" w:hanging="357"/>
        <w:jc w:val="both"/>
        <w:rPr>
          <w:rFonts w:ascii="Arial,Arial,Times New Roman" w:eastAsia="Arial,Arial,Times New Roman" w:hAnsi="Arial,Arial,Times New Roman" w:cs="Arial,Arial,Times New Roman"/>
          <w:color w:val="auto"/>
          <w:sz w:val="20"/>
        </w:rPr>
      </w:pPr>
      <w:r w:rsidRPr="00525D2F">
        <w:rPr>
          <w:rFonts w:ascii="Arial,Times New Roman" w:eastAsia="Arial,Times New Roman" w:hAnsi="Arial,Times New Roman" w:cs="Arial,Times New Roman"/>
          <w:i/>
          <w:iCs/>
          <w:color w:val="auto"/>
          <w:sz w:val="24"/>
        </w:rPr>
        <w:t>Probleemstelling</w:t>
      </w:r>
      <w:r w:rsidR="17F63361">
        <w:br/>
      </w:r>
      <w:r w:rsidR="00224A97" w:rsidRPr="00525D2F">
        <w:rPr>
          <w:rFonts w:ascii="Verdana" w:eastAsia="Arial,Arial,Times New Roman" w:hAnsi="Verdana" w:cs="Arial,Arial,Times New Roman"/>
          <w:color w:val="auto"/>
        </w:rPr>
        <w:t>Vele</w:t>
      </w:r>
      <w:r w:rsidRPr="00525D2F">
        <w:rPr>
          <w:rFonts w:ascii="Verdana" w:eastAsia="Arial,Arial,Times New Roman" w:hAnsi="Verdana" w:cs="Arial,Arial,Times New Roman"/>
          <w:color w:val="auto"/>
        </w:rPr>
        <w:t xml:space="preserve"> leerkrachten willen meer interactiviteit tijdens de lessen</w:t>
      </w:r>
      <w:r w:rsidR="00224A97" w:rsidRPr="00525D2F">
        <w:rPr>
          <w:rFonts w:ascii="Verdana" w:eastAsia="Arial,Arial,Times New Roman" w:hAnsi="Verdana" w:cs="Arial,Arial,Times New Roman"/>
          <w:color w:val="auto"/>
        </w:rPr>
        <w:t>,</w:t>
      </w:r>
      <w:r w:rsidRPr="00525D2F">
        <w:rPr>
          <w:rFonts w:ascii="Verdana" w:eastAsia="Arial,Arial,Times New Roman" w:hAnsi="Verdana" w:cs="Arial,Arial,Times New Roman"/>
          <w:color w:val="auto"/>
        </w:rPr>
        <w:t xml:space="preserve"> van meer dan </w:t>
      </w:r>
      <w:r w:rsidR="00224A97" w:rsidRPr="00525D2F">
        <w:rPr>
          <w:rFonts w:ascii="Verdana" w:eastAsia="Arial,Arial,Times New Roman" w:hAnsi="Verdana" w:cs="Arial,Arial,Times New Roman"/>
          <w:color w:val="auto"/>
        </w:rPr>
        <w:t xml:space="preserve">enkel </w:t>
      </w:r>
      <w:r w:rsidRPr="00525D2F">
        <w:rPr>
          <w:rFonts w:ascii="Verdana" w:eastAsia="Arial,Arial,Times New Roman" w:hAnsi="Verdana" w:cs="Arial,Arial,Times New Roman"/>
          <w:color w:val="auto"/>
        </w:rPr>
        <w:t xml:space="preserve">een </w:t>
      </w:r>
      <w:r w:rsidR="00224A97" w:rsidRPr="00525D2F">
        <w:rPr>
          <w:rFonts w:ascii="Verdana" w:eastAsia="Arial,Arial,Times New Roman" w:hAnsi="Verdana" w:cs="Arial,Arial,Times New Roman"/>
          <w:color w:val="auto"/>
        </w:rPr>
        <w:t>klein aantal leerlingen</w:t>
      </w:r>
      <w:r w:rsidR="001E444F" w:rsidRPr="00525D2F">
        <w:rPr>
          <w:rFonts w:ascii="Verdana" w:eastAsia="Arial,Arial,Times New Roman" w:hAnsi="Verdana" w:cs="Arial,Arial,Times New Roman"/>
          <w:color w:val="auto"/>
        </w:rPr>
        <w:t xml:space="preserve">. </w:t>
      </w:r>
      <w:r w:rsidR="00092036" w:rsidRPr="00525D2F">
        <w:rPr>
          <w:rFonts w:ascii="Verdana" w:eastAsia="Arial,Arial,Times New Roman" w:hAnsi="Verdana" w:cs="Arial,Arial,Times New Roman"/>
          <w:color w:val="auto"/>
        </w:rPr>
        <w:t xml:space="preserve">Het probleem is </w:t>
      </w:r>
      <w:r w:rsidR="00FA7FEB" w:rsidRPr="00525D2F">
        <w:rPr>
          <w:rFonts w:ascii="Verdana" w:eastAsia="Arial,Arial,Times New Roman" w:hAnsi="Verdana" w:cs="Arial,Arial,Times New Roman"/>
          <w:color w:val="auto"/>
        </w:rPr>
        <w:t>dat de antwoorden van studenten</w:t>
      </w:r>
      <w:r w:rsidR="00092036" w:rsidRPr="00525D2F">
        <w:rPr>
          <w:rFonts w:ascii="Verdana" w:eastAsia="Arial,Arial,Times New Roman" w:hAnsi="Verdana" w:cs="Arial,Arial,Times New Roman"/>
          <w:color w:val="auto"/>
        </w:rPr>
        <w:t xml:space="preserve"> beïnvloe</w:t>
      </w:r>
      <w:r w:rsidR="00FA7FEB" w:rsidRPr="00525D2F">
        <w:rPr>
          <w:rFonts w:ascii="Verdana" w:eastAsia="Arial,Arial,Times New Roman" w:hAnsi="Verdana" w:cs="Arial,Arial,Times New Roman"/>
          <w:color w:val="auto"/>
        </w:rPr>
        <w:t xml:space="preserve">d worden door andere studenten </w:t>
      </w:r>
      <w:r w:rsidR="00092036" w:rsidRPr="00525D2F">
        <w:rPr>
          <w:rFonts w:ascii="Verdana" w:eastAsia="Arial,Arial,Times New Roman" w:hAnsi="Verdana" w:cs="Arial,Arial,Times New Roman"/>
          <w:color w:val="auto"/>
        </w:rPr>
        <w:t>die va</w:t>
      </w:r>
      <w:r w:rsidR="00FA7FEB" w:rsidRPr="00525D2F">
        <w:rPr>
          <w:rFonts w:ascii="Verdana" w:eastAsia="Arial,Arial,Times New Roman" w:hAnsi="Verdana" w:cs="Arial,Arial,Times New Roman"/>
          <w:color w:val="auto"/>
        </w:rPr>
        <w:t>ak antwoord geven op de</w:t>
      </w:r>
      <w:r w:rsidR="00092036" w:rsidRPr="00525D2F">
        <w:rPr>
          <w:rFonts w:ascii="Verdana" w:eastAsia="Arial,Arial,Times New Roman" w:hAnsi="Verdana" w:cs="Arial,Arial,Times New Roman"/>
          <w:color w:val="auto"/>
        </w:rPr>
        <w:t xml:space="preserve"> vragen</w:t>
      </w:r>
      <w:r w:rsidR="00FA7FEB" w:rsidRPr="00525D2F">
        <w:rPr>
          <w:rFonts w:ascii="Verdana" w:eastAsia="Arial,Arial,Times New Roman" w:hAnsi="Verdana" w:cs="Arial,Arial,Times New Roman"/>
          <w:color w:val="auto"/>
        </w:rPr>
        <w:t xml:space="preserve"> die worden gesteld</w:t>
      </w:r>
      <w:r w:rsidR="00092036" w:rsidRPr="00525D2F">
        <w:rPr>
          <w:rFonts w:ascii="Verdana" w:eastAsia="Arial,Arial,Times New Roman" w:hAnsi="Verdana" w:cs="Arial,Arial,Times New Roman"/>
          <w:color w:val="auto"/>
        </w:rPr>
        <w:t xml:space="preserve">. </w:t>
      </w:r>
      <w:r w:rsidRPr="00525D2F">
        <w:rPr>
          <w:rFonts w:ascii="Verdana" w:eastAsia="Arial,Arial,Times New Roman" w:hAnsi="Verdana" w:cs="Arial,Arial,Times New Roman"/>
          <w:color w:val="auto"/>
        </w:rPr>
        <w:t xml:space="preserve">Hiervoor wil de </w:t>
      </w:r>
      <w:r w:rsidR="00092036" w:rsidRPr="00525D2F">
        <w:rPr>
          <w:rFonts w:ascii="Verdana" w:eastAsia="Arial,Arial,Times New Roman" w:hAnsi="Verdana" w:cs="Arial,Arial,Times New Roman"/>
          <w:color w:val="auto"/>
        </w:rPr>
        <w:t>docent</w:t>
      </w:r>
      <w:r w:rsidRPr="00525D2F">
        <w:rPr>
          <w:rFonts w:ascii="Verdana" w:eastAsia="Arial,Arial,Times New Roman" w:hAnsi="Verdana" w:cs="Arial,Arial,Times New Roman"/>
          <w:color w:val="auto"/>
        </w:rPr>
        <w:t xml:space="preserve"> </w:t>
      </w:r>
      <w:r w:rsidR="00092036" w:rsidRPr="00525D2F">
        <w:rPr>
          <w:rFonts w:ascii="Verdana" w:eastAsia="Arial,Arial,Times New Roman" w:hAnsi="Verdana" w:cs="Arial,Arial,Times New Roman"/>
          <w:color w:val="auto"/>
        </w:rPr>
        <w:t xml:space="preserve">gebruik maken van </w:t>
      </w:r>
      <w:r w:rsidRPr="00525D2F">
        <w:rPr>
          <w:rFonts w:ascii="Verdana" w:eastAsia="Arial,Arial,Times New Roman" w:hAnsi="Verdana" w:cs="Arial,Arial,Times New Roman"/>
          <w:color w:val="auto"/>
        </w:rPr>
        <w:t xml:space="preserve">een digitaal platform waarop hij of zij </w:t>
      </w:r>
      <w:r w:rsidR="00FA7FEB" w:rsidRPr="00525D2F">
        <w:rPr>
          <w:rFonts w:ascii="Verdana" w:eastAsia="Arial,Arial,Times New Roman" w:hAnsi="Verdana" w:cs="Arial,Arial,Times New Roman"/>
          <w:color w:val="auto"/>
        </w:rPr>
        <w:t>de studenten</w:t>
      </w:r>
      <w:r w:rsidR="00092036" w:rsidRPr="00525D2F">
        <w:rPr>
          <w:rFonts w:ascii="Verdana" w:eastAsia="Arial,Arial,Times New Roman" w:hAnsi="Verdana" w:cs="Arial,Arial,Times New Roman"/>
          <w:color w:val="auto"/>
        </w:rPr>
        <w:t xml:space="preserve"> de kans wil bieden om met hun eigen antwoord de gestelde vragen te beantwoorden.</w:t>
      </w:r>
      <w:r w:rsidRPr="00525D2F">
        <w:rPr>
          <w:rFonts w:ascii="Verdana" w:eastAsia="Arial,Arial,Times New Roman" w:hAnsi="Verdana" w:cs="Arial,Arial,Times New Roman"/>
          <w:color w:val="auto"/>
        </w:rPr>
        <w:t xml:space="preserve"> De docent verwacht dat het een open concept is </w:t>
      </w:r>
      <w:r w:rsidR="00FA7FEB" w:rsidRPr="00525D2F">
        <w:rPr>
          <w:rFonts w:ascii="Verdana" w:eastAsia="Arial,Arial,Times New Roman" w:hAnsi="Verdana" w:cs="Arial,Arial,Times New Roman"/>
          <w:color w:val="auto"/>
        </w:rPr>
        <w:t>dit wil zeggen dat er meerdere soorten</w:t>
      </w:r>
      <w:r w:rsidRPr="00525D2F">
        <w:rPr>
          <w:rFonts w:ascii="Verdana" w:eastAsia="Arial,Arial,Times New Roman" w:hAnsi="Verdana" w:cs="Arial,Arial,Times New Roman"/>
          <w:color w:val="auto"/>
        </w:rPr>
        <w:t xml:space="preserve"> vrag</w:t>
      </w:r>
      <w:r w:rsidR="00FA7FEB" w:rsidRPr="00525D2F">
        <w:rPr>
          <w:rFonts w:ascii="Verdana" w:eastAsia="Arial,Arial,Times New Roman" w:hAnsi="Verdana" w:cs="Arial,Arial,Times New Roman"/>
          <w:color w:val="auto"/>
        </w:rPr>
        <w:t xml:space="preserve">en kunnen zijn, bijvoorbeeld de </w:t>
      </w:r>
      <w:r w:rsidRPr="00525D2F">
        <w:rPr>
          <w:rFonts w:ascii="Verdana" w:eastAsia="Arial,Arial,Times New Roman" w:hAnsi="Verdana" w:cs="Arial,Arial,Times New Roman"/>
          <w:color w:val="auto"/>
        </w:rPr>
        <w:t>open</w:t>
      </w:r>
      <w:r w:rsidR="00FA7FEB" w:rsidRPr="00525D2F">
        <w:rPr>
          <w:rFonts w:ascii="Verdana" w:eastAsia="Arial,Arial,Times New Roman" w:hAnsi="Verdana" w:cs="Arial,Arial,Times New Roman"/>
          <w:color w:val="auto"/>
        </w:rPr>
        <w:t xml:space="preserve"> vraag</w:t>
      </w:r>
      <w:r w:rsidRPr="00525D2F">
        <w:rPr>
          <w:rFonts w:ascii="Verdana" w:eastAsia="Arial,Arial,Times New Roman" w:hAnsi="Verdana" w:cs="Arial,Arial,Times New Roman"/>
          <w:color w:val="auto"/>
        </w:rPr>
        <w:t>, gesloten</w:t>
      </w:r>
      <w:r w:rsidR="00FA7FEB" w:rsidRPr="00525D2F">
        <w:rPr>
          <w:rFonts w:ascii="Verdana" w:eastAsia="Arial,Arial,Times New Roman" w:hAnsi="Verdana" w:cs="Arial,Arial,Times New Roman"/>
          <w:color w:val="auto"/>
        </w:rPr>
        <w:t xml:space="preserve"> vraag, code, enzovoort…</w:t>
      </w:r>
      <w:r w:rsidR="17F63361">
        <w:br/>
      </w:r>
    </w:p>
    <w:p w14:paraId="21EFF68A" w14:textId="0F317F18" w:rsidR="00656193" w:rsidRPr="00525D2F" w:rsidRDefault="51EFACEB" w:rsidP="51EFACEB">
      <w:pPr>
        <w:pStyle w:val="Lijstalinea"/>
        <w:numPr>
          <w:ilvl w:val="0"/>
          <w:numId w:val="11"/>
        </w:numPr>
        <w:spacing w:after="0" w:line="280" w:lineRule="atLeast"/>
        <w:rPr>
          <w:rFonts w:ascii="Arial,Times New Roman" w:eastAsia="Arial,Times New Roman" w:hAnsi="Arial,Times New Roman" w:cs="Arial,Times New Roman"/>
          <w:i/>
          <w:iCs/>
          <w:color w:val="auto"/>
          <w:sz w:val="24"/>
        </w:rPr>
      </w:pPr>
      <w:r w:rsidRPr="00525D2F">
        <w:rPr>
          <w:rFonts w:ascii="Arial,Times New Roman" w:eastAsia="Arial,Times New Roman" w:hAnsi="Arial,Times New Roman" w:cs="Arial,Times New Roman"/>
          <w:i/>
          <w:iCs/>
          <w:color w:val="auto"/>
          <w:sz w:val="24"/>
        </w:rPr>
        <w:t>Doel van het project</w:t>
      </w:r>
    </w:p>
    <w:p w14:paraId="0312149D" w14:textId="5C28829E" w:rsidR="00FC1AE5" w:rsidRPr="00525D2F" w:rsidRDefault="00FA7FEB"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Het project heeft als doel een</w:t>
      </w:r>
      <w:r w:rsidR="51EFACEB" w:rsidRPr="00525D2F">
        <w:rPr>
          <w:rFonts w:ascii="Verdana" w:eastAsia="Arial,Arial,Times New Roman" w:hAnsi="Verdana" w:cs="Arial,Arial,Times New Roman"/>
          <w:color w:val="auto"/>
        </w:rPr>
        <w:t xml:space="preserve"> digitaal leerplat</w:t>
      </w:r>
      <w:r w:rsidRPr="00525D2F">
        <w:rPr>
          <w:rFonts w:ascii="Verdana" w:eastAsia="Arial,Arial,Times New Roman" w:hAnsi="Verdana" w:cs="Arial,Arial,Times New Roman"/>
          <w:color w:val="auto"/>
        </w:rPr>
        <w:t xml:space="preserve">form voorzien waar lectoren </w:t>
      </w:r>
      <w:r w:rsidR="51EFACEB" w:rsidRPr="00525D2F">
        <w:rPr>
          <w:rFonts w:ascii="Verdana" w:eastAsia="Arial,Arial,Times New Roman" w:hAnsi="Verdana" w:cs="Arial,Arial,Times New Roman"/>
          <w:color w:val="auto"/>
        </w:rPr>
        <w:t xml:space="preserve">en studenten interactief kunnen bezig zijn in de les. Zodat de docent zijn of </w:t>
      </w:r>
      <w:r w:rsidRPr="00525D2F">
        <w:rPr>
          <w:rFonts w:ascii="Verdana" w:eastAsia="Arial,Arial,Times New Roman" w:hAnsi="Verdana" w:cs="Arial,Arial,Times New Roman"/>
          <w:color w:val="auto"/>
        </w:rPr>
        <w:t>haar vragen kan stellen aan al</w:t>
      </w:r>
      <w:r w:rsidR="51EFACEB" w:rsidRPr="00525D2F">
        <w:rPr>
          <w:rFonts w:ascii="Verdana" w:eastAsia="Arial,Arial,Times New Roman" w:hAnsi="Verdana" w:cs="Arial,Arial,Times New Roman"/>
          <w:color w:val="auto"/>
        </w:rPr>
        <w:t xml:space="preserve"> zijn studenten zonder dat er een restrictie is op de vragen of de persoonlijkheid van de antwoorden van de studenten. Dit alles met een zo eenvoudig mogelijke en gestroomlijnde gebruikservaring voor zowel de studenten als de docenten.</w:t>
      </w:r>
    </w:p>
    <w:p w14:paraId="687BAC55" w14:textId="77777777" w:rsidR="00656193" w:rsidRPr="00525D2F" w:rsidRDefault="00656193" w:rsidP="00525D2F">
      <w:pPr>
        <w:pStyle w:val="Lijstalinea"/>
        <w:spacing w:after="0" w:line="280" w:lineRule="atLeast"/>
        <w:ind w:left="714"/>
        <w:jc w:val="both"/>
        <w:rPr>
          <w:rFonts w:ascii="Verdana" w:eastAsia="Arial,Arial,Times New Roman" w:hAnsi="Verdana" w:cs="Arial,Arial,Times New Roman"/>
          <w:color w:val="auto"/>
        </w:rPr>
      </w:pPr>
    </w:p>
    <w:p w14:paraId="12E3548C" w14:textId="023A82FA" w:rsidR="001A453F" w:rsidRPr="00525D2F" w:rsidRDefault="2855CD21" w:rsidP="00525D2F">
      <w:pPr>
        <w:pStyle w:val="Lijstalinea"/>
        <w:numPr>
          <w:ilvl w:val="0"/>
          <w:numId w:val="11"/>
        </w:numPr>
        <w:spacing w:after="0" w:line="280" w:lineRule="atLeast"/>
        <w:ind w:left="714" w:hanging="357"/>
        <w:jc w:val="both"/>
        <w:rPr>
          <w:rFonts w:ascii="Verdana" w:eastAsia="Arial,Arial,Times New Roman" w:hAnsi="Verdana" w:cs="Arial,Arial,Times New Roman"/>
          <w:color w:val="auto"/>
        </w:rPr>
      </w:pPr>
      <w:r w:rsidRPr="00525D2F">
        <w:rPr>
          <w:rFonts w:ascii="Arial,Times New Roman" w:eastAsia="Arial,Times New Roman" w:hAnsi="Arial,Times New Roman" w:cs="Arial,Times New Roman"/>
          <w:i/>
          <w:iCs/>
          <w:color w:val="auto"/>
          <w:sz w:val="24"/>
        </w:rPr>
        <w:t>Methodologie</w:t>
      </w:r>
      <w:r w:rsidR="6B34B6B3">
        <w:br/>
      </w:r>
      <w:r w:rsidRPr="00525D2F">
        <w:rPr>
          <w:rFonts w:ascii="Verdana" w:eastAsia="Arial,Arial,Times New Roman" w:hAnsi="Verdana" w:cs="Arial,Arial,Times New Roman"/>
          <w:color w:val="auto"/>
        </w:rPr>
        <w:t>We gaan te werk volgens het scrum principe, dit is een flexibele manier om een softwareproduc</w:t>
      </w:r>
      <w:r w:rsidR="00FA7FEB" w:rsidRPr="00525D2F">
        <w:rPr>
          <w:rFonts w:ascii="Verdana" w:eastAsia="Arial,Arial,Times New Roman" w:hAnsi="Verdana" w:cs="Arial,Arial,Times New Roman"/>
          <w:color w:val="auto"/>
        </w:rPr>
        <w:t>t te ontwikkelen. We werken elk</w:t>
      </w:r>
      <w:r w:rsidRPr="00525D2F">
        <w:rPr>
          <w:rFonts w:ascii="Verdana" w:eastAsia="Arial,Arial,Times New Roman" w:hAnsi="Verdana" w:cs="Arial,Arial,Times New Roman"/>
          <w:color w:val="auto"/>
        </w:rPr>
        <w:t xml:space="preserve"> als een multidisciplinair team in korte sprints. Onze sprints duren </w:t>
      </w:r>
      <w:r w:rsidR="00FA7FEB" w:rsidRPr="00525D2F">
        <w:rPr>
          <w:rFonts w:ascii="Verdana" w:eastAsia="Arial,Arial,Times New Roman" w:hAnsi="Verdana" w:cs="Arial,Arial,Times New Roman"/>
          <w:color w:val="auto"/>
        </w:rPr>
        <w:t xml:space="preserve">steeds </w:t>
      </w:r>
      <w:r w:rsidRPr="00525D2F">
        <w:rPr>
          <w:rFonts w:ascii="Verdana" w:eastAsia="Arial,Arial,Times New Roman" w:hAnsi="Verdana" w:cs="Arial,Arial,Times New Roman"/>
          <w:color w:val="auto"/>
        </w:rPr>
        <w:t>twee weken, in deze tijd leveren we telkens een uitbreiding op onze werkende toep</w:t>
      </w:r>
      <w:r w:rsidR="00FA7FEB" w:rsidRPr="00525D2F">
        <w:rPr>
          <w:rFonts w:ascii="Verdana" w:eastAsia="Arial,Arial,Times New Roman" w:hAnsi="Verdana" w:cs="Arial,Arial,Times New Roman"/>
          <w:color w:val="auto"/>
        </w:rPr>
        <w:t>assing. D</w:t>
      </w:r>
      <w:r w:rsidRPr="00525D2F">
        <w:rPr>
          <w:rFonts w:ascii="Verdana" w:eastAsia="Arial,Arial,Times New Roman" w:hAnsi="Verdana" w:cs="Arial,Arial,Times New Roman"/>
          <w:color w:val="auto"/>
        </w:rPr>
        <w:t xml:space="preserve">eze scrum techniek </w:t>
      </w:r>
      <w:r w:rsidR="00FA7FEB" w:rsidRPr="00525D2F">
        <w:rPr>
          <w:rFonts w:ascii="Verdana" w:eastAsia="Arial,Arial,Times New Roman" w:hAnsi="Verdana" w:cs="Arial,Arial,Times New Roman"/>
          <w:color w:val="auto"/>
        </w:rPr>
        <w:t xml:space="preserve">gaan we </w:t>
      </w:r>
      <w:r w:rsidRPr="00525D2F">
        <w:rPr>
          <w:rFonts w:ascii="Verdana" w:eastAsia="Arial,Arial,Times New Roman" w:hAnsi="Verdana" w:cs="Arial,Arial,Times New Roman"/>
          <w:color w:val="auto"/>
        </w:rPr>
        <w:t>gebruiken omdat de klant gaandeweg nog aanpassingen kan vragen en deze zonder al te ve</w:t>
      </w:r>
      <w:r w:rsidR="00FA7FEB" w:rsidRPr="00525D2F">
        <w:rPr>
          <w:rFonts w:ascii="Verdana" w:eastAsia="Arial,Arial,Times New Roman" w:hAnsi="Verdana" w:cs="Arial,Arial,Times New Roman"/>
          <w:color w:val="auto"/>
        </w:rPr>
        <w:t>el moeilijkheden verwerkt moeten</w:t>
      </w:r>
      <w:r w:rsidRPr="00525D2F">
        <w:rPr>
          <w:rFonts w:ascii="Verdana" w:eastAsia="Arial,Arial,Times New Roman" w:hAnsi="Verdana" w:cs="Arial,Arial,Times New Roman"/>
          <w:color w:val="auto"/>
        </w:rPr>
        <w:t xml:space="preserve"> worden. Per sprint gaan we ons baseren op een aantal user </w:t>
      </w:r>
      <w:proofErr w:type="spellStart"/>
      <w:r w:rsidRPr="00525D2F">
        <w:rPr>
          <w:rFonts w:ascii="Verdana" w:eastAsia="Arial,Arial,Times New Roman" w:hAnsi="Verdana" w:cs="Arial,Arial,Times New Roman"/>
          <w:color w:val="auto"/>
        </w:rPr>
        <w:t>stories</w:t>
      </w:r>
      <w:proofErr w:type="spellEnd"/>
      <w:r w:rsidRPr="00525D2F">
        <w:rPr>
          <w:rFonts w:ascii="Verdana" w:eastAsia="Arial,Arial,Times New Roman" w:hAnsi="Verdana" w:cs="Arial,Arial,Times New Roman"/>
          <w:color w:val="auto"/>
        </w:rPr>
        <w:t xml:space="preserve">, die in onze </w:t>
      </w:r>
      <w:proofErr w:type="spellStart"/>
      <w:r w:rsidRPr="00525D2F">
        <w:rPr>
          <w:rFonts w:ascii="Verdana" w:eastAsia="Arial,Arial,Times New Roman" w:hAnsi="Verdana" w:cs="Arial,Arial,Times New Roman"/>
          <w:color w:val="auto"/>
        </w:rPr>
        <w:t>backlog</w:t>
      </w:r>
      <w:proofErr w:type="spellEnd"/>
      <w:r w:rsidRPr="00525D2F">
        <w:rPr>
          <w:rFonts w:ascii="Verdana" w:eastAsia="Arial,Arial,Times New Roman" w:hAnsi="Verdana" w:cs="Arial,Arial,Times New Roman"/>
          <w:color w:val="auto"/>
        </w:rPr>
        <w:t xml:space="preserve"> of werkvoorraa</w:t>
      </w:r>
      <w:r w:rsidR="00FA7FEB" w:rsidRPr="00525D2F">
        <w:rPr>
          <w:rFonts w:ascii="Verdana" w:eastAsia="Arial,Arial,Times New Roman" w:hAnsi="Verdana" w:cs="Arial,Arial,Times New Roman"/>
          <w:color w:val="auto"/>
        </w:rPr>
        <w:t>d staan, om onze</w:t>
      </w:r>
      <w:r w:rsidRPr="00525D2F">
        <w:rPr>
          <w:rFonts w:ascii="Verdana" w:eastAsia="Arial,Arial,Times New Roman" w:hAnsi="Verdana" w:cs="Arial,Arial,Times New Roman"/>
          <w:color w:val="auto"/>
        </w:rPr>
        <w:t xml:space="preserve"> volgende taak uit te voeren. Deze </w:t>
      </w:r>
      <w:proofErr w:type="spellStart"/>
      <w:r w:rsidRPr="00525D2F">
        <w:rPr>
          <w:rFonts w:ascii="Verdana" w:eastAsia="Arial,Arial,Times New Roman" w:hAnsi="Verdana" w:cs="Arial,Arial,Times New Roman"/>
          <w:color w:val="auto"/>
        </w:rPr>
        <w:t>stories</w:t>
      </w:r>
      <w:proofErr w:type="spellEnd"/>
      <w:r w:rsidRPr="00525D2F">
        <w:rPr>
          <w:rFonts w:ascii="Verdana" w:eastAsia="Arial,Arial,Times New Roman" w:hAnsi="Verdana" w:cs="Arial,Arial,Times New Roman"/>
          <w:color w:val="auto"/>
        </w:rPr>
        <w:t xml:space="preserve"> gaan van belangrijks</w:t>
      </w:r>
      <w:r w:rsidR="00FA7FEB" w:rsidRPr="00525D2F">
        <w:rPr>
          <w:rFonts w:ascii="Verdana" w:eastAsia="Arial,Arial,Times New Roman" w:hAnsi="Verdana" w:cs="Arial,Arial,Times New Roman"/>
          <w:color w:val="auto"/>
        </w:rPr>
        <w:t>t</w:t>
      </w:r>
      <w:r w:rsidRPr="00525D2F">
        <w:rPr>
          <w:rFonts w:ascii="Verdana" w:eastAsia="Arial,Arial,Times New Roman" w:hAnsi="Verdana" w:cs="Arial,Arial,Times New Roman"/>
          <w:color w:val="auto"/>
        </w:rPr>
        <w:t xml:space="preserve"> naar minst nuttig. De </w:t>
      </w:r>
      <w:proofErr w:type="spellStart"/>
      <w:r w:rsidRPr="00525D2F">
        <w:rPr>
          <w:rFonts w:ascii="Verdana" w:eastAsia="Arial,Arial,Times New Roman" w:hAnsi="Verdana" w:cs="Arial,Arial,Times New Roman"/>
          <w:color w:val="auto"/>
        </w:rPr>
        <w:t>stories</w:t>
      </w:r>
      <w:proofErr w:type="spellEnd"/>
      <w:r w:rsidRPr="00525D2F">
        <w:rPr>
          <w:rFonts w:ascii="Verdana" w:eastAsia="Arial,Arial,Times New Roman" w:hAnsi="Verdana" w:cs="Arial,Arial,Times New Roman"/>
          <w:color w:val="auto"/>
        </w:rPr>
        <w:t xml:space="preserve"> die we dan afnemen verdelen we op team sterkte, het </w:t>
      </w:r>
      <w:r w:rsidR="00FA7FEB" w:rsidRPr="00525D2F">
        <w:rPr>
          <w:rFonts w:ascii="Verdana" w:eastAsia="Arial,Arial,Times New Roman" w:hAnsi="Verdana" w:cs="Arial,Arial,Times New Roman"/>
          <w:color w:val="auto"/>
        </w:rPr>
        <w:t xml:space="preserve">beste team </w:t>
      </w:r>
      <w:r w:rsidRPr="00525D2F">
        <w:rPr>
          <w:rFonts w:ascii="Verdana" w:eastAsia="Arial,Arial,Times New Roman" w:hAnsi="Verdana" w:cs="Arial,Arial,Times New Roman"/>
          <w:color w:val="auto"/>
        </w:rPr>
        <w:t>krijgt de voorkeur om die story uit te werken, maar als het andere team d</w:t>
      </w:r>
      <w:r w:rsidR="00FA7FEB" w:rsidRPr="00525D2F">
        <w:rPr>
          <w:rFonts w:ascii="Verdana" w:eastAsia="Arial,Arial,Times New Roman" w:hAnsi="Verdana" w:cs="Arial,Arial,Times New Roman"/>
          <w:color w:val="auto"/>
        </w:rPr>
        <w:t>it ook wil doen kan</w:t>
      </w:r>
      <w:r w:rsidRPr="00525D2F">
        <w:rPr>
          <w:rFonts w:ascii="Verdana" w:eastAsia="Arial,Arial,Times New Roman" w:hAnsi="Verdana" w:cs="Arial,Arial,Times New Roman"/>
          <w:color w:val="auto"/>
        </w:rPr>
        <w:t xml:space="preserve"> nog overlegd worden wie de story krijgt.</w:t>
      </w:r>
    </w:p>
    <w:p w14:paraId="3A634B55" w14:textId="7F79B7AF" w:rsidR="00851292" w:rsidRPr="00525D2F"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er </w:t>
      </w:r>
      <w:r w:rsidR="00FA7FEB" w:rsidRPr="00525D2F">
        <w:rPr>
          <w:rFonts w:ascii="Verdana" w:eastAsia="Arial,Arial,Times New Roman" w:hAnsi="Verdana" w:cs="Arial,Arial,Times New Roman"/>
          <w:color w:val="auto"/>
        </w:rPr>
        <w:t xml:space="preserve">zich </w:t>
      </w:r>
      <w:r w:rsidRPr="00525D2F">
        <w:rPr>
          <w:rFonts w:ascii="Verdana" w:eastAsia="Arial,Arial,Times New Roman" w:hAnsi="Verdana" w:cs="Arial,Arial,Times New Roman"/>
          <w:color w:val="auto"/>
        </w:rPr>
        <w:t>problemen voordoen</w:t>
      </w:r>
      <w:r w:rsidR="00FA7FEB" w:rsidRPr="00525D2F">
        <w:rPr>
          <w:rFonts w:ascii="Verdana" w:eastAsia="Arial,Arial,Times New Roman" w:hAnsi="Verdana" w:cs="Arial,Arial,Times New Roman"/>
          <w:color w:val="auto"/>
        </w:rPr>
        <w:t>,</w:t>
      </w:r>
      <w:r w:rsidRPr="00525D2F">
        <w:rPr>
          <w:rFonts w:ascii="Verdana" w:eastAsia="Arial,Arial,Times New Roman" w:hAnsi="Verdana" w:cs="Arial,Arial,Times New Roman"/>
          <w:color w:val="auto"/>
        </w:rPr>
        <w:t xml:space="preserve"> overleggen we die zoals tijdens een </w:t>
      </w:r>
      <w:proofErr w:type="spellStart"/>
      <w:r w:rsidRPr="00525D2F">
        <w:rPr>
          <w:rFonts w:ascii="Verdana" w:eastAsia="Arial,Arial,Times New Roman" w:hAnsi="Verdana" w:cs="Arial,Arial,Times New Roman"/>
          <w:color w:val="auto"/>
        </w:rPr>
        <w:t>daily</w:t>
      </w:r>
      <w:proofErr w:type="spellEnd"/>
      <w:r w:rsidRPr="00525D2F">
        <w:rPr>
          <w:rFonts w:ascii="Verdana" w:eastAsia="Arial,Arial,Times New Roman" w:hAnsi="Verdana" w:cs="Arial,Arial,Times New Roman"/>
          <w:color w:val="auto"/>
        </w:rPr>
        <w:t xml:space="preserve"> scrum meeting. Aan het einde van elke sprint gaan we het resultaat van de afgelopen sprint evalueren, dit doen we om er zeker van te zijn dat elke story afgewerkt is, dit zal de sprint review zijn. Daarna wordt de sprint planning gemaakt voor de volgende reeks </w:t>
      </w:r>
      <w:proofErr w:type="spellStart"/>
      <w:r w:rsidRPr="00525D2F">
        <w:rPr>
          <w:rFonts w:ascii="Verdana" w:eastAsia="Arial,Arial,Times New Roman" w:hAnsi="Verdana" w:cs="Arial,Arial,Times New Roman"/>
          <w:color w:val="auto"/>
        </w:rPr>
        <w:t>stories</w:t>
      </w:r>
      <w:proofErr w:type="spellEnd"/>
      <w:r w:rsidRPr="00525D2F">
        <w:rPr>
          <w:rFonts w:ascii="Verdana" w:eastAsia="Arial,Arial,Times New Roman" w:hAnsi="Verdana" w:cs="Arial,Arial,Times New Roman"/>
          <w:color w:val="auto"/>
        </w:rPr>
        <w:t>.</w:t>
      </w:r>
    </w:p>
    <w:p w14:paraId="12EB02A0" w14:textId="7579FE1E" w:rsidR="007B60DB" w:rsidRPr="00525D2F"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Omdat we met </w:t>
      </w:r>
      <w:proofErr w:type="spellStart"/>
      <w:r w:rsidRPr="00525D2F">
        <w:rPr>
          <w:rFonts w:ascii="Verdana" w:eastAsia="Arial,Arial,Times New Roman" w:hAnsi="Verdana" w:cs="Arial,Arial,Times New Roman"/>
          <w:color w:val="auto"/>
        </w:rPr>
        <w:t>Meteor</w:t>
      </w:r>
      <w:proofErr w:type="spellEnd"/>
      <w:r w:rsidRPr="00525D2F">
        <w:rPr>
          <w:rFonts w:ascii="Verdana" w:eastAsia="Arial,Arial,Times New Roman" w:hAnsi="Verdana" w:cs="Arial,Arial,Times New Roman"/>
          <w:color w:val="auto"/>
        </w:rPr>
        <w:t xml:space="preserve"> gaan werken wat een nieuw plat</w:t>
      </w:r>
      <w:r w:rsidR="00FA7FEB" w:rsidRPr="00525D2F">
        <w:rPr>
          <w:rFonts w:ascii="Verdana" w:eastAsia="Arial,Arial,Times New Roman" w:hAnsi="Verdana" w:cs="Arial,Arial,Times New Roman"/>
          <w:color w:val="auto"/>
        </w:rPr>
        <w:t>form voor ons beide is, m</w:t>
      </w:r>
      <w:r w:rsidRPr="00525D2F">
        <w:rPr>
          <w:rFonts w:ascii="Verdana" w:eastAsia="Arial,Arial,Times New Roman" w:hAnsi="Verdana" w:cs="Arial,Arial,Times New Roman"/>
          <w:color w:val="auto"/>
        </w:rPr>
        <w:t>o</w:t>
      </w:r>
      <w:r w:rsidR="0055672E" w:rsidRPr="00525D2F">
        <w:rPr>
          <w:rFonts w:ascii="Verdana" w:eastAsia="Arial,Arial,Times New Roman" w:hAnsi="Verdana" w:cs="Arial,Arial,Times New Roman"/>
          <w:color w:val="auto"/>
        </w:rPr>
        <w:t>eten we ons hierin nog verdiepen.</w:t>
      </w:r>
      <w:r w:rsidRPr="00525D2F">
        <w:rPr>
          <w:rFonts w:ascii="Verdana" w:eastAsia="Arial,Arial,Times New Roman" w:hAnsi="Verdana" w:cs="Arial,Arial,Times New Roman"/>
          <w:color w:val="auto"/>
        </w:rPr>
        <w:t xml:space="preserve"> </w:t>
      </w:r>
      <w:r w:rsidR="0055672E" w:rsidRPr="00525D2F">
        <w:rPr>
          <w:rFonts w:ascii="Verdana" w:eastAsia="Arial,Arial,Times New Roman" w:hAnsi="Verdana" w:cs="Arial,Arial,Times New Roman"/>
          <w:color w:val="auto"/>
        </w:rPr>
        <w:t xml:space="preserve">Dat gaan we tijdens onze 'spike' </w:t>
      </w:r>
      <w:r w:rsidRPr="00525D2F">
        <w:rPr>
          <w:rFonts w:ascii="Verdana" w:eastAsia="Arial,Arial,Times New Roman" w:hAnsi="Verdana" w:cs="Arial,Arial,Times New Roman"/>
          <w:color w:val="auto"/>
        </w:rPr>
        <w:t xml:space="preserve">doen, </w:t>
      </w:r>
      <w:r w:rsidRPr="00525D2F">
        <w:rPr>
          <w:rFonts w:ascii="Verdana" w:eastAsia="Arial,Arial,Times New Roman" w:hAnsi="Verdana" w:cs="Arial,Arial,Times New Roman"/>
          <w:color w:val="auto"/>
        </w:rPr>
        <w:lastRenderedPageBreak/>
        <w:t>wat een korte periode is om onderzoek te doen of h</w:t>
      </w:r>
      <w:r w:rsidR="0055672E" w:rsidRPr="00525D2F">
        <w:rPr>
          <w:rFonts w:ascii="Verdana" w:eastAsia="Arial,Arial,Times New Roman" w:hAnsi="Verdana" w:cs="Arial,Arial,Times New Roman"/>
          <w:color w:val="auto"/>
        </w:rPr>
        <w:t xml:space="preserve">oe we met </w:t>
      </w:r>
      <w:proofErr w:type="spellStart"/>
      <w:r w:rsidR="0055672E" w:rsidRPr="00525D2F">
        <w:rPr>
          <w:rFonts w:ascii="Verdana" w:eastAsia="Arial,Arial,Times New Roman" w:hAnsi="Verdana" w:cs="Arial,Arial,Times New Roman"/>
          <w:color w:val="auto"/>
        </w:rPr>
        <w:t>Meteor</w:t>
      </w:r>
      <w:proofErr w:type="spellEnd"/>
      <w:r w:rsidR="0055672E" w:rsidRPr="00525D2F">
        <w:rPr>
          <w:rFonts w:ascii="Verdana" w:eastAsia="Arial,Arial,Times New Roman" w:hAnsi="Verdana" w:cs="Arial,Arial,Times New Roman"/>
          <w:color w:val="auto"/>
        </w:rPr>
        <w:t xml:space="preserve"> moeten werken en ook </w:t>
      </w:r>
      <w:r w:rsidRPr="00525D2F">
        <w:rPr>
          <w:rFonts w:ascii="Verdana" w:eastAsia="Arial,Arial,Times New Roman" w:hAnsi="Verdana" w:cs="Arial,Arial,Times New Roman"/>
          <w:color w:val="auto"/>
        </w:rPr>
        <w:t>wat de voor- en nadelen hiervan gaan zijn. Deze spike zal plaatsvinden voor onze eerste sprint.</w:t>
      </w:r>
    </w:p>
    <w:p w14:paraId="25D7C672" w14:textId="2D593AEA" w:rsidR="001614FD"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Onze </w:t>
      </w:r>
      <w:proofErr w:type="spellStart"/>
      <w:r w:rsidRPr="00525D2F">
        <w:rPr>
          <w:rFonts w:ascii="Verdana" w:eastAsia="Arial,Arial,Times New Roman" w:hAnsi="Verdana" w:cs="Arial,Arial,Times New Roman"/>
          <w:color w:val="auto"/>
        </w:rPr>
        <w:t>productowner</w:t>
      </w:r>
      <w:proofErr w:type="spellEnd"/>
      <w:r w:rsidRPr="00525D2F">
        <w:rPr>
          <w:rFonts w:ascii="Verdana" w:eastAsia="Arial,Arial,Times New Roman" w:hAnsi="Verdana" w:cs="Arial,Arial,Times New Roman"/>
          <w:color w:val="auto"/>
        </w:rPr>
        <w:t xml:space="preserve"> is meneer Peeters, wij zijn het ontwikkelteam en scrummaster, samen vormen deze het scrumteam.</w:t>
      </w:r>
    </w:p>
    <w:p w14:paraId="5335E0E6" w14:textId="77777777" w:rsidR="00525D2F" w:rsidRDefault="00525D2F" w:rsidP="00525D2F">
      <w:pPr>
        <w:pStyle w:val="Lijstalinea"/>
        <w:spacing w:after="0" w:line="280" w:lineRule="atLeast"/>
        <w:ind w:left="714"/>
        <w:jc w:val="both"/>
        <w:rPr>
          <w:rFonts w:ascii="Arial,Arial,Times New Roman" w:eastAsia="Arial,Arial,Times New Roman" w:hAnsi="Arial,Arial,Times New Roman" w:cs="Arial,Arial,Times New Roman"/>
          <w:color w:val="auto"/>
          <w:sz w:val="20"/>
        </w:rPr>
      </w:pPr>
    </w:p>
    <w:p w14:paraId="49F1456B" w14:textId="22BFB48B" w:rsidR="005A7831" w:rsidRPr="00525D2F" w:rsidRDefault="51EFACEB" w:rsidP="51EFACEB">
      <w:pPr>
        <w:pStyle w:val="Lijstalinea"/>
        <w:numPr>
          <w:ilvl w:val="0"/>
          <w:numId w:val="11"/>
        </w:numPr>
        <w:spacing w:after="0" w:line="280" w:lineRule="atLeast"/>
        <w:rPr>
          <w:rFonts w:ascii="Arial,Times New Roman" w:eastAsia="Arial,Times New Roman" w:hAnsi="Arial,Times New Roman" w:cs="Arial,Times New Roman"/>
          <w:i/>
          <w:iCs/>
          <w:color w:val="auto"/>
          <w:sz w:val="24"/>
        </w:rPr>
      </w:pPr>
      <w:r w:rsidRPr="00525D2F">
        <w:rPr>
          <w:rFonts w:ascii="Arial,Times New Roman" w:eastAsia="Arial,Times New Roman" w:hAnsi="Arial,Times New Roman" w:cs="Arial,Times New Roman"/>
          <w:i/>
          <w:iCs/>
          <w:color w:val="auto"/>
          <w:sz w:val="24"/>
        </w:rPr>
        <w:t>Verwachte resultaten</w:t>
      </w:r>
    </w:p>
    <w:p w14:paraId="26250A8F" w14:textId="118DA384" w:rsidR="005A7831" w:rsidRPr="00525D2F"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Het gewenste resultaat is een webapp waarbij de docent zich </w:t>
      </w:r>
      <w:r w:rsidR="0055672E" w:rsidRPr="00525D2F">
        <w:rPr>
          <w:rFonts w:ascii="Verdana" w:eastAsia="Arial,Arial,Times New Roman" w:hAnsi="Verdana" w:cs="Arial,Arial,Times New Roman"/>
          <w:color w:val="auto"/>
        </w:rPr>
        <w:t>kan aanmelden</w:t>
      </w:r>
      <w:r w:rsidRPr="00525D2F">
        <w:rPr>
          <w:rFonts w:ascii="Verdana" w:eastAsia="Arial,Arial,Times New Roman" w:hAnsi="Verdana" w:cs="Arial,Arial,Times New Roman"/>
          <w:color w:val="auto"/>
        </w:rPr>
        <w:t xml:space="preserve"> en een les aanmaakt. Hierna kan hij instellen of de </w:t>
      </w:r>
      <w:r w:rsidR="0055672E" w:rsidRPr="00525D2F">
        <w:rPr>
          <w:rFonts w:ascii="Verdana" w:eastAsia="Arial,Arial,Times New Roman" w:hAnsi="Verdana" w:cs="Arial,Arial,Times New Roman"/>
          <w:color w:val="auto"/>
        </w:rPr>
        <w:t xml:space="preserve">antwoorden van de studenten </w:t>
      </w:r>
      <w:r w:rsidRPr="00525D2F">
        <w:rPr>
          <w:rFonts w:ascii="Verdana" w:eastAsia="Arial,Arial,Times New Roman" w:hAnsi="Verdana" w:cs="Arial,Arial,Times New Roman"/>
          <w:color w:val="auto"/>
        </w:rPr>
        <w:t>anoniem moeten blijven of niet. Hier kan hij al vragen aanmaken</w:t>
      </w:r>
      <w:r w:rsidR="0055672E" w:rsidRPr="00525D2F">
        <w:rPr>
          <w:rFonts w:ascii="Verdana" w:eastAsia="Arial,Arial,Times New Roman" w:hAnsi="Verdana" w:cs="Arial,Arial,Times New Roman"/>
          <w:color w:val="auto"/>
        </w:rPr>
        <w:t>,</w:t>
      </w:r>
      <w:r w:rsidRPr="00525D2F">
        <w:rPr>
          <w:rFonts w:ascii="Verdana" w:eastAsia="Arial,Arial,Times New Roman" w:hAnsi="Verdana" w:cs="Arial,Arial,Times New Roman"/>
          <w:color w:val="auto"/>
        </w:rPr>
        <w:t xml:space="preserve"> of deze on </w:t>
      </w:r>
      <w:proofErr w:type="spellStart"/>
      <w:r w:rsidRPr="00525D2F">
        <w:rPr>
          <w:rFonts w:ascii="Verdana" w:eastAsia="Arial,Arial,Times New Roman" w:hAnsi="Verdana" w:cs="Arial,Arial,Times New Roman"/>
          <w:color w:val="auto"/>
        </w:rPr>
        <w:t>the</w:t>
      </w:r>
      <w:proofErr w:type="spellEnd"/>
      <w:r w:rsidRPr="00525D2F">
        <w:rPr>
          <w:rFonts w:ascii="Verdana" w:eastAsia="Arial,Arial,Times New Roman" w:hAnsi="Verdana" w:cs="Arial,Arial,Times New Roman"/>
          <w:color w:val="auto"/>
        </w:rPr>
        <w:t xml:space="preserve"> </w:t>
      </w:r>
      <w:proofErr w:type="spellStart"/>
      <w:r w:rsidRPr="00525D2F">
        <w:rPr>
          <w:rFonts w:ascii="Verdana" w:eastAsia="Arial,Arial,Times New Roman" w:hAnsi="Verdana" w:cs="Arial,Arial,Times New Roman"/>
          <w:color w:val="auto"/>
        </w:rPr>
        <w:t>fly</w:t>
      </w:r>
      <w:proofErr w:type="spellEnd"/>
      <w:r w:rsidRPr="00525D2F">
        <w:rPr>
          <w:rFonts w:ascii="Verdana" w:eastAsia="Arial,Arial,Times New Roman" w:hAnsi="Verdana" w:cs="Arial,Arial,Times New Roman"/>
          <w:color w:val="auto"/>
        </w:rPr>
        <w:t xml:space="preserve"> aanmaken tijdens de les.</w:t>
      </w:r>
    </w:p>
    <w:p w14:paraId="63603F5F" w14:textId="787007A6" w:rsidR="005A7831" w:rsidRPr="00525D2F"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Ee</w:t>
      </w:r>
      <w:r w:rsidR="0055672E" w:rsidRPr="00525D2F">
        <w:rPr>
          <w:rFonts w:ascii="Verdana" w:eastAsia="Arial,Arial,Times New Roman" w:hAnsi="Verdana" w:cs="Arial,Arial,Times New Roman"/>
          <w:color w:val="auto"/>
        </w:rPr>
        <w:t>n</w:t>
      </w:r>
      <w:r w:rsidRPr="00525D2F">
        <w:rPr>
          <w:rFonts w:ascii="Verdana" w:eastAsia="Arial,Arial,Times New Roman" w:hAnsi="Verdana" w:cs="Arial,Arial,Times New Roman"/>
          <w:color w:val="auto"/>
        </w:rPr>
        <w:t>maal de docent klaar is om zijn les te starten wordt er een token gegenereerd waarmee de studenten kunnen deelnemen aan zijn of haar les.</w:t>
      </w:r>
      <w:r w:rsidR="0055672E" w:rsidRPr="00525D2F">
        <w:rPr>
          <w:rFonts w:ascii="Verdana" w:eastAsia="Arial,Arial,Times New Roman" w:hAnsi="Verdana" w:cs="Arial,Arial,Times New Roman"/>
          <w:color w:val="auto"/>
        </w:rPr>
        <w:t xml:space="preserve"> Op het moment dat de lector</w:t>
      </w:r>
      <w:r w:rsidRPr="00525D2F">
        <w:rPr>
          <w:rFonts w:ascii="Verdana" w:eastAsia="Arial,Arial,Times New Roman" w:hAnsi="Verdana" w:cs="Arial,Arial,Times New Roman"/>
          <w:color w:val="auto"/>
        </w:rPr>
        <w:t xml:space="preserve"> besluit een vraag te stellen aan zijn of haar studenten verschijnt</w:t>
      </w:r>
      <w:r w:rsidR="0055672E" w:rsidRPr="00525D2F">
        <w:rPr>
          <w:rFonts w:ascii="Verdana" w:eastAsia="Arial,Arial,Times New Roman" w:hAnsi="Verdana" w:cs="Arial,Arial,Times New Roman"/>
          <w:color w:val="auto"/>
        </w:rPr>
        <w:t xml:space="preserve"> deze vraag op het </w:t>
      </w:r>
      <w:r w:rsidRPr="00525D2F">
        <w:rPr>
          <w:rFonts w:ascii="Verdana" w:eastAsia="Arial,Arial,Times New Roman" w:hAnsi="Verdana" w:cs="Arial,Arial,Times New Roman"/>
          <w:color w:val="auto"/>
        </w:rPr>
        <w:t>scherm</w:t>
      </w:r>
      <w:r w:rsidR="0055672E" w:rsidRPr="00525D2F">
        <w:rPr>
          <w:rFonts w:ascii="Verdana" w:eastAsia="Arial,Arial,Times New Roman" w:hAnsi="Verdana" w:cs="Arial,Arial,Times New Roman"/>
          <w:color w:val="auto"/>
        </w:rPr>
        <w:t xml:space="preserve"> van de studenten</w:t>
      </w:r>
      <w:r w:rsidRPr="00525D2F">
        <w:rPr>
          <w:rFonts w:ascii="Verdana" w:eastAsia="Arial,Arial,Times New Roman" w:hAnsi="Verdana" w:cs="Arial,Arial,Times New Roman"/>
          <w:color w:val="auto"/>
        </w:rPr>
        <w:t xml:space="preserve">. Dit kan een open </w:t>
      </w:r>
      <w:r w:rsidR="0055672E" w:rsidRPr="00525D2F">
        <w:rPr>
          <w:rFonts w:ascii="Verdana" w:eastAsia="Arial,Arial,Times New Roman" w:hAnsi="Verdana" w:cs="Arial,Arial,Times New Roman"/>
          <w:color w:val="auto"/>
        </w:rPr>
        <w:t xml:space="preserve">of multiple </w:t>
      </w:r>
      <w:proofErr w:type="spellStart"/>
      <w:r w:rsidR="0055672E" w:rsidRPr="00525D2F">
        <w:rPr>
          <w:rFonts w:ascii="Verdana" w:eastAsia="Arial,Arial,Times New Roman" w:hAnsi="Verdana" w:cs="Arial,Arial,Times New Roman"/>
          <w:color w:val="auto"/>
        </w:rPr>
        <w:t>choice</w:t>
      </w:r>
      <w:proofErr w:type="spellEnd"/>
      <w:r w:rsidR="0055672E" w:rsidRPr="00525D2F">
        <w:rPr>
          <w:rFonts w:ascii="Verdana" w:eastAsia="Arial,Arial,Times New Roman" w:hAnsi="Verdana" w:cs="Arial,Arial,Times New Roman"/>
          <w:color w:val="auto"/>
        </w:rPr>
        <w:t xml:space="preserve"> vraag zijn, m</w:t>
      </w:r>
      <w:r w:rsidRPr="00525D2F">
        <w:rPr>
          <w:rFonts w:ascii="Verdana" w:eastAsia="Arial,Arial,Times New Roman" w:hAnsi="Verdana" w:cs="Arial,Arial,Times New Roman"/>
          <w:color w:val="auto"/>
        </w:rPr>
        <w:t>aar ook een teken opdracht of code voorbeeld is mogelijk. Indien het een code voorbeeld is kan de d</w:t>
      </w:r>
      <w:r w:rsidR="0055672E" w:rsidRPr="00525D2F">
        <w:rPr>
          <w:rFonts w:ascii="Verdana" w:eastAsia="Arial,Arial,Times New Roman" w:hAnsi="Verdana" w:cs="Arial,Arial,Times New Roman"/>
          <w:color w:val="auto"/>
        </w:rPr>
        <w:t>ocent op deze code klikken en</w:t>
      </w:r>
      <w:r w:rsidRPr="00525D2F">
        <w:rPr>
          <w:rFonts w:ascii="Verdana" w:eastAsia="Arial,Arial,Times New Roman" w:hAnsi="Verdana" w:cs="Arial,Arial,Times New Roman"/>
          <w:color w:val="auto"/>
        </w:rPr>
        <w:t xml:space="preserve"> wordt </w:t>
      </w:r>
      <w:r w:rsidR="0055672E" w:rsidRPr="00525D2F">
        <w:rPr>
          <w:rFonts w:ascii="Verdana" w:eastAsia="Arial,Arial,Times New Roman" w:hAnsi="Verdana" w:cs="Arial,Arial,Times New Roman"/>
          <w:color w:val="auto"/>
        </w:rPr>
        <w:t xml:space="preserve">deze </w:t>
      </w:r>
      <w:r w:rsidRPr="00525D2F">
        <w:rPr>
          <w:rFonts w:ascii="Verdana" w:eastAsia="Arial,Arial,Times New Roman" w:hAnsi="Verdana" w:cs="Arial,Arial,Times New Roman"/>
          <w:color w:val="auto"/>
        </w:rPr>
        <w:t>gekopieerd naar zijn klembord</w:t>
      </w:r>
      <w:r w:rsidR="0055672E" w:rsidRPr="00525D2F">
        <w:rPr>
          <w:rFonts w:ascii="Verdana" w:eastAsia="Arial,Arial,Times New Roman" w:hAnsi="Verdana" w:cs="Arial,Arial,Times New Roman"/>
          <w:color w:val="auto"/>
        </w:rPr>
        <w:t>,</w:t>
      </w:r>
      <w:r w:rsidRPr="00525D2F">
        <w:rPr>
          <w:rFonts w:ascii="Verdana" w:eastAsia="Arial,Arial,Times New Roman" w:hAnsi="Verdana" w:cs="Arial,Arial,Times New Roman"/>
          <w:color w:val="auto"/>
        </w:rPr>
        <w:t xml:space="preserve"> </w:t>
      </w:r>
      <w:r w:rsidR="0055672E" w:rsidRPr="00525D2F">
        <w:rPr>
          <w:rFonts w:ascii="Verdana" w:eastAsia="Arial,Arial,Times New Roman" w:hAnsi="Verdana" w:cs="Arial,Arial,Times New Roman"/>
          <w:color w:val="auto"/>
        </w:rPr>
        <w:t>daar</w:t>
      </w:r>
      <w:r w:rsidRPr="00525D2F">
        <w:rPr>
          <w:rFonts w:ascii="Verdana" w:eastAsia="Arial,Arial,Times New Roman" w:hAnsi="Verdana" w:cs="Arial,Arial,Times New Roman"/>
          <w:color w:val="auto"/>
        </w:rPr>
        <w:t xml:space="preserve"> kan de docent deze dan </w:t>
      </w:r>
      <w:r w:rsidR="0055672E" w:rsidRPr="00525D2F">
        <w:rPr>
          <w:rFonts w:ascii="Verdana" w:eastAsia="Arial,Arial,Times New Roman" w:hAnsi="Verdana" w:cs="Arial,Arial,Times New Roman"/>
          <w:color w:val="auto"/>
        </w:rPr>
        <w:t>plakken</w:t>
      </w:r>
      <w:r w:rsidRPr="00525D2F">
        <w:rPr>
          <w:rFonts w:ascii="Verdana" w:eastAsia="Arial,Arial,Times New Roman" w:hAnsi="Verdana" w:cs="Arial,Arial,Times New Roman"/>
          <w:color w:val="auto"/>
        </w:rPr>
        <w:t xml:space="preserve"> in zijn of haar code IDE voor het testen.</w:t>
      </w:r>
    </w:p>
    <w:p w14:paraId="57557907" w14:textId="63A86600" w:rsidR="005A7831" w:rsidRPr="00525D2F" w:rsidRDefault="2855CD21" w:rsidP="00525D2F">
      <w:pPr>
        <w:pStyle w:val="Lijstalinea"/>
        <w:spacing w:after="0" w:line="280" w:lineRule="atLeast"/>
        <w:ind w:left="714"/>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Via een feedback rating kan een de student meedelen</w:t>
      </w:r>
      <w:r w:rsidR="0055672E" w:rsidRPr="00525D2F">
        <w:rPr>
          <w:rFonts w:ascii="Verdana" w:eastAsia="Arial,Arial,Times New Roman" w:hAnsi="Verdana" w:cs="Arial,Arial,Times New Roman"/>
          <w:color w:val="auto"/>
        </w:rPr>
        <w:t xml:space="preserve"> of</w:t>
      </w:r>
      <w:r w:rsidRPr="00525D2F">
        <w:rPr>
          <w:rFonts w:ascii="Verdana" w:eastAsia="Arial,Arial,Times New Roman" w:hAnsi="Verdana" w:cs="Arial,Arial,Times New Roman"/>
          <w:color w:val="auto"/>
        </w:rPr>
        <w:t xml:space="preserve"> hij of zij de vraag begrijpt of nog extra uitleg zou willen. Eenmaal de docent besluit dat er genoeg tijd is geweest om de vraag te beantwoorden sluit hij de vraag </w:t>
      </w:r>
      <w:r w:rsidR="0055672E" w:rsidRPr="00525D2F">
        <w:rPr>
          <w:rFonts w:ascii="Verdana" w:eastAsia="Arial,Arial,Times New Roman" w:hAnsi="Verdana" w:cs="Arial,Arial,Times New Roman"/>
          <w:color w:val="auto"/>
        </w:rPr>
        <w:t>af</w:t>
      </w:r>
      <w:r w:rsidR="000858C2" w:rsidRPr="00525D2F">
        <w:rPr>
          <w:rFonts w:ascii="Verdana" w:eastAsia="Arial,Arial,Times New Roman" w:hAnsi="Verdana" w:cs="Arial,Arial,Times New Roman"/>
          <w:color w:val="auto"/>
        </w:rPr>
        <w:t>.</w:t>
      </w:r>
      <w:r w:rsidR="0055672E" w:rsidRPr="00525D2F">
        <w:rPr>
          <w:rFonts w:ascii="Verdana" w:eastAsia="Arial,Arial,Times New Roman" w:hAnsi="Verdana" w:cs="Arial,Arial,Times New Roman"/>
          <w:color w:val="auto"/>
        </w:rPr>
        <w:t xml:space="preserve"> </w:t>
      </w:r>
      <w:r w:rsidR="000858C2" w:rsidRPr="00525D2F">
        <w:rPr>
          <w:rFonts w:ascii="Verdana" w:eastAsia="Arial,Arial,Times New Roman" w:hAnsi="Verdana" w:cs="Arial,Arial,Times New Roman"/>
          <w:color w:val="auto"/>
        </w:rPr>
        <w:t>A</w:t>
      </w:r>
      <w:r w:rsidRPr="00525D2F">
        <w:rPr>
          <w:rFonts w:ascii="Verdana" w:eastAsia="Arial,Arial,Times New Roman" w:hAnsi="Verdana" w:cs="Arial,Arial,Times New Roman"/>
          <w:color w:val="auto"/>
        </w:rPr>
        <w:t xml:space="preserve">fhankelijk van het type vraag worden de </w:t>
      </w:r>
      <w:r w:rsidR="0055672E" w:rsidRPr="00525D2F">
        <w:rPr>
          <w:rFonts w:ascii="Verdana" w:eastAsia="Arial,Arial,Times New Roman" w:hAnsi="Verdana" w:cs="Arial,Arial,Times New Roman"/>
          <w:color w:val="auto"/>
        </w:rPr>
        <w:t xml:space="preserve">meest voorkomende of alle </w:t>
      </w:r>
      <w:r w:rsidRPr="00525D2F">
        <w:rPr>
          <w:rFonts w:ascii="Verdana" w:eastAsia="Arial,Arial,Times New Roman" w:hAnsi="Verdana" w:cs="Arial,Arial,Times New Roman"/>
          <w:color w:val="auto"/>
        </w:rPr>
        <w:t>antwoo</w:t>
      </w:r>
      <w:r w:rsidR="000858C2" w:rsidRPr="00525D2F">
        <w:rPr>
          <w:rFonts w:ascii="Verdana" w:eastAsia="Arial,Arial,Times New Roman" w:hAnsi="Verdana" w:cs="Arial,Arial,Times New Roman"/>
          <w:color w:val="auto"/>
        </w:rPr>
        <w:t xml:space="preserve">rden of </w:t>
      </w:r>
      <w:r w:rsidRPr="00525D2F">
        <w:rPr>
          <w:rFonts w:ascii="Verdana" w:eastAsia="Arial,Arial,Times New Roman" w:hAnsi="Verdana" w:cs="Arial,Arial,Times New Roman"/>
          <w:color w:val="auto"/>
        </w:rPr>
        <w:t xml:space="preserve">percentages, etc. weergegeven op het scherm van de docent. Waarbij hij of zij de antwoorden kan overlopen en eventuele verbeteringen kan aanbrengen. Aan het einde van een les kan de docent besluiten de les te bewaren voor later of alles te verwijderen. Als de </w:t>
      </w:r>
      <w:r w:rsidR="000858C2" w:rsidRPr="00525D2F">
        <w:rPr>
          <w:rFonts w:ascii="Verdana" w:eastAsia="Arial,Arial,Times New Roman" w:hAnsi="Verdana" w:cs="Arial,Arial,Times New Roman"/>
          <w:color w:val="auto"/>
        </w:rPr>
        <w:t>lector</w:t>
      </w:r>
      <w:r w:rsidRPr="00525D2F">
        <w:rPr>
          <w:rFonts w:ascii="Verdana" w:eastAsia="Arial,Arial,Times New Roman" w:hAnsi="Verdana" w:cs="Arial,Arial,Times New Roman"/>
          <w:color w:val="auto"/>
        </w:rPr>
        <w:t xml:space="preserve"> voorgaande keuze heeft gemaakt wordt hij of zij teruggeleid naar het scherm waar een volgende les aangemaakt kan worden.</w:t>
      </w:r>
    </w:p>
    <w:p w14:paraId="2C7F4213" w14:textId="6DB7271B" w:rsidR="001614FD" w:rsidRPr="00525D2F" w:rsidRDefault="00525D2F" w:rsidP="00525D2F">
      <w:pPr>
        <w:spacing w:after="200"/>
        <w:rPr>
          <w:rFonts w:ascii="Verdana" w:eastAsia="Arial,Arial,Times New Roman" w:hAnsi="Verdana" w:cs="Arial,Arial,Times New Roman"/>
          <w:color w:val="auto"/>
        </w:rPr>
      </w:pPr>
      <w:bookmarkStart w:id="0" w:name="_GoBack"/>
      <w:bookmarkEnd w:id="0"/>
      <w:r>
        <w:rPr>
          <w:rFonts w:ascii="Verdana" w:eastAsia="Arial,Arial,Times New Roman" w:hAnsi="Verdana" w:cs="Arial,Arial,Times New Roman"/>
          <w:color w:val="auto"/>
        </w:rPr>
        <w:br w:type="page"/>
      </w:r>
    </w:p>
    <w:p w14:paraId="6C8B9381" w14:textId="1538C56A" w:rsidR="007748E0" w:rsidRDefault="51EFACEB" w:rsidP="007748E0">
      <w:pPr>
        <w:pStyle w:val="Kop1"/>
      </w:pPr>
      <w:r>
        <w:lastRenderedPageBreak/>
        <w:t>Technologie</w:t>
      </w:r>
    </w:p>
    <w:p w14:paraId="3DFA3BF7" w14:textId="77777777" w:rsidR="00525D2F" w:rsidRPr="00525D2F" w:rsidRDefault="00525D2F" w:rsidP="00525D2F">
      <w:pPr>
        <w:pStyle w:val="Lijstalinea"/>
        <w:spacing w:after="0" w:line="280" w:lineRule="atLeast"/>
        <w:ind w:left="714"/>
        <w:jc w:val="both"/>
        <w:rPr>
          <w:rFonts w:ascii="Verdana" w:eastAsia="Arial,Arial,Times New Roman" w:hAnsi="Verdana" w:cs="Arial,Arial,Times New Roman"/>
          <w:color w:val="auto"/>
        </w:rPr>
      </w:pPr>
    </w:p>
    <w:p w14:paraId="782DF53D" w14:textId="66483169" w:rsidR="0086063A"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Enkele van de technologieën waarvan we weten dat we ze gaan gebruiken zijn:</w:t>
      </w:r>
    </w:p>
    <w:p w14:paraId="29685254" w14:textId="362BDB4C" w:rsidR="005B4434" w:rsidRPr="00525D2F" w:rsidRDefault="2855CD21" w:rsidP="00525D2F">
      <w:pPr>
        <w:spacing w:after="0" w:line="280" w:lineRule="atLeast"/>
        <w:jc w:val="both"/>
        <w:rPr>
          <w:rFonts w:ascii="Verdana" w:eastAsia="Arial,Arial,Times New Roman" w:hAnsi="Verdana" w:cs="Arial,Arial,Times New Roman"/>
          <w:color w:val="auto"/>
        </w:rPr>
      </w:pPr>
      <w:proofErr w:type="spellStart"/>
      <w:r w:rsidRPr="00525D2F">
        <w:rPr>
          <w:rFonts w:ascii="Verdana" w:eastAsia="Arial,Arial,Times New Roman" w:hAnsi="Verdana" w:cs="Arial,Arial,Times New Roman"/>
          <w:color w:val="auto"/>
        </w:rPr>
        <w:t>Meteor</w:t>
      </w:r>
      <w:proofErr w:type="spellEnd"/>
      <w:r w:rsidRPr="00525D2F">
        <w:rPr>
          <w:rFonts w:ascii="Verdana" w:eastAsia="Arial,Arial,Times New Roman" w:hAnsi="Verdana" w:cs="Arial,Arial,Times New Roman"/>
          <w:color w:val="auto"/>
        </w:rPr>
        <w:t xml:space="preserve">: Dit is een javascript web </w:t>
      </w:r>
      <w:proofErr w:type="spellStart"/>
      <w:r w:rsidRPr="00525D2F">
        <w:rPr>
          <w:rFonts w:ascii="Verdana" w:eastAsia="Arial,Arial,Times New Roman" w:hAnsi="Verdana" w:cs="Arial,Arial,Times New Roman"/>
          <w:color w:val="auto"/>
        </w:rPr>
        <w:t>framework</w:t>
      </w:r>
      <w:proofErr w:type="spellEnd"/>
      <w:r w:rsidRPr="00525D2F">
        <w:rPr>
          <w:rFonts w:ascii="Verdana" w:eastAsia="Arial,Arial,Times New Roman" w:hAnsi="Verdana" w:cs="Arial,Arial,Times New Roman"/>
          <w:color w:val="auto"/>
        </w:rPr>
        <w:t xml:space="preserve"> dat zeer goed is voor een webapp die actief moet werken met data. Het heeft ook native functionaliteit voor het communiceren met onze database en het gebruik van </w:t>
      </w:r>
      <w:proofErr w:type="spellStart"/>
      <w:r w:rsidRPr="00525D2F">
        <w:rPr>
          <w:rFonts w:ascii="Verdana" w:eastAsia="Arial,Arial,Times New Roman" w:hAnsi="Verdana" w:cs="Arial,Arial,Times New Roman"/>
          <w:color w:val="auto"/>
        </w:rPr>
        <w:t>websockets</w:t>
      </w:r>
      <w:proofErr w:type="spellEnd"/>
      <w:r w:rsidRPr="00525D2F">
        <w:rPr>
          <w:rFonts w:ascii="Verdana" w:eastAsia="Arial,Arial,Times New Roman" w:hAnsi="Verdana" w:cs="Arial,Arial,Times New Roman"/>
          <w:color w:val="auto"/>
        </w:rPr>
        <w:t>.</w:t>
      </w:r>
    </w:p>
    <w:p w14:paraId="3330D05F" w14:textId="15D3A3AC" w:rsidR="00466153" w:rsidRPr="00525D2F" w:rsidRDefault="2855CD21" w:rsidP="00525D2F">
      <w:pPr>
        <w:spacing w:after="0" w:line="280" w:lineRule="atLeast"/>
        <w:jc w:val="both"/>
        <w:rPr>
          <w:rFonts w:ascii="Verdana" w:eastAsia="Arial,Arial,Times New Roman" w:hAnsi="Verdana" w:cs="Arial,Arial,Times New Roman"/>
          <w:color w:val="auto"/>
        </w:rPr>
      </w:pPr>
      <w:proofErr w:type="spellStart"/>
      <w:r w:rsidRPr="00525D2F">
        <w:rPr>
          <w:rFonts w:ascii="Verdana" w:eastAsia="Arial,Arial,Times New Roman" w:hAnsi="Verdana" w:cs="Arial,Arial,Times New Roman"/>
          <w:color w:val="auto"/>
        </w:rPr>
        <w:t>Mongo</w:t>
      </w:r>
      <w:proofErr w:type="spellEnd"/>
      <w:r w:rsidRPr="00525D2F">
        <w:rPr>
          <w:rFonts w:ascii="Verdana" w:eastAsia="Arial,Arial,Times New Roman" w:hAnsi="Verdana" w:cs="Arial,Arial,Times New Roman"/>
          <w:color w:val="auto"/>
        </w:rPr>
        <w:t xml:space="preserve"> DB: Onze database zal een </w:t>
      </w:r>
      <w:proofErr w:type="spellStart"/>
      <w:r w:rsidRPr="00525D2F">
        <w:rPr>
          <w:rFonts w:ascii="Verdana" w:eastAsia="Arial,Arial,Times New Roman" w:hAnsi="Verdana" w:cs="Arial,Arial,Times New Roman"/>
          <w:color w:val="auto"/>
        </w:rPr>
        <w:t>Mongo</w:t>
      </w:r>
      <w:proofErr w:type="spellEnd"/>
      <w:r w:rsidRPr="00525D2F">
        <w:rPr>
          <w:rFonts w:ascii="Verdana" w:eastAsia="Arial,Arial,Times New Roman" w:hAnsi="Verdana" w:cs="Arial,Arial,Times New Roman"/>
          <w:color w:val="auto"/>
        </w:rPr>
        <w:t xml:space="preserve"> Db database zijn die de data van de docenten, lessen, vragen en de antwoorden van de studenten zal omvatten. Deze werkt ook probleemloos samen met </w:t>
      </w:r>
      <w:proofErr w:type="spellStart"/>
      <w:r w:rsidRPr="00525D2F">
        <w:rPr>
          <w:rFonts w:ascii="Verdana" w:eastAsia="Arial,Arial,Times New Roman" w:hAnsi="Verdana" w:cs="Arial,Arial,Times New Roman"/>
          <w:color w:val="auto"/>
        </w:rPr>
        <w:t>Meteor</w:t>
      </w:r>
      <w:proofErr w:type="spellEnd"/>
      <w:r w:rsidRPr="00525D2F">
        <w:rPr>
          <w:rFonts w:ascii="Verdana" w:eastAsia="Arial,Arial,Times New Roman" w:hAnsi="Verdana" w:cs="Arial,Arial,Times New Roman"/>
          <w:color w:val="auto"/>
        </w:rPr>
        <w:t xml:space="preserve"> voor een goedwerkende en gestroomlijnde ervaring.</w:t>
      </w:r>
    </w:p>
    <w:p w14:paraId="04387489" w14:textId="4BB0828F" w:rsidR="005A7831" w:rsidRPr="00525D2F" w:rsidRDefault="2855CD21"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OAUTH: </w:t>
      </w:r>
      <w:proofErr w:type="spellStart"/>
      <w:r w:rsidRPr="00525D2F">
        <w:rPr>
          <w:rFonts w:ascii="Verdana" w:eastAsia="Arial,Arial,Times New Roman" w:hAnsi="Verdana" w:cs="Arial,Arial,Times New Roman"/>
          <w:color w:val="auto"/>
        </w:rPr>
        <w:t>Oauth</w:t>
      </w:r>
      <w:proofErr w:type="spellEnd"/>
      <w:r w:rsidRPr="00525D2F">
        <w:rPr>
          <w:rFonts w:ascii="Verdana" w:eastAsia="Arial,Arial,Times New Roman" w:hAnsi="Verdana" w:cs="Arial,Arial,Times New Roman"/>
          <w:color w:val="auto"/>
        </w:rPr>
        <w:t xml:space="preserve"> is een manier om gebruikers te authentiseren en te laten inlogen. Dit zou een geweldige surplus zijn om zo het inlog en </w:t>
      </w:r>
      <w:proofErr w:type="spellStart"/>
      <w:r w:rsidRPr="00525D2F">
        <w:rPr>
          <w:rFonts w:ascii="Verdana" w:eastAsia="Arial,Arial,Times New Roman" w:hAnsi="Verdana" w:cs="Arial,Arial,Times New Roman"/>
          <w:color w:val="auto"/>
        </w:rPr>
        <w:t>sign</w:t>
      </w:r>
      <w:proofErr w:type="spellEnd"/>
      <w:r w:rsidRPr="00525D2F">
        <w:rPr>
          <w:rFonts w:ascii="Verdana" w:eastAsia="Arial,Arial,Times New Roman" w:hAnsi="Verdana" w:cs="Arial,Arial,Times New Roman"/>
          <w:color w:val="auto"/>
        </w:rPr>
        <w:t>-up gebeuren te versimpelen voor onze gebruikers.</w:t>
      </w:r>
    </w:p>
    <w:p w14:paraId="3E58561F" w14:textId="0A9FD1C9" w:rsidR="007748E0" w:rsidRPr="007748E0" w:rsidRDefault="008A251A" w:rsidP="00525D2F">
      <w:pPr>
        <w:pStyle w:val="Kop1"/>
        <w:rPr>
          <w:rFonts w:ascii="Arial" w:hAnsi="Arial" w:cs="Arial"/>
          <w:i/>
          <w:iCs/>
          <w:color w:val="auto"/>
          <w:sz w:val="20"/>
          <w:lang w:val="nl"/>
        </w:rPr>
      </w:pPr>
      <w:r>
        <w:br/>
      </w:r>
      <w:r w:rsidR="51EFACEB" w:rsidRPr="51EFACEB">
        <w:rPr>
          <w:lang w:val="nl"/>
        </w:rPr>
        <w:t>Uitkomst voor de maatschappij</w:t>
      </w:r>
    </w:p>
    <w:p w14:paraId="5DECC98A" w14:textId="77777777" w:rsidR="007748E0" w:rsidRDefault="007748E0" w:rsidP="007748E0">
      <w:pPr>
        <w:rPr>
          <w:lang w:val="nl"/>
        </w:rPr>
      </w:pPr>
    </w:p>
    <w:p w14:paraId="19CEA2ED" w14:textId="2D2F0368" w:rsidR="000F086C" w:rsidRPr="00525D2F" w:rsidRDefault="2855CD21"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We zouden ons platform willen </w:t>
      </w:r>
      <w:proofErr w:type="spellStart"/>
      <w:r w:rsidRPr="00525D2F">
        <w:rPr>
          <w:rFonts w:ascii="Verdana" w:eastAsia="Arial,Arial,Times New Roman" w:hAnsi="Verdana" w:cs="Arial,Arial,Times New Roman"/>
          <w:color w:val="auto"/>
        </w:rPr>
        <w:t>deployen</w:t>
      </w:r>
      <w:proofErr w:type="spellEnd"/>
      <w:r w:rsidRPr="00525D2F">
        <w:rPr>
          <w:rFonts w:ascii="Verdana" w:eastAsia="Arial,Arial,Times New Roman" w:hAnsi="Verdana" w:cs="Arial,Arial,Times New Roman"/>
          <w:color w:val="auto"/>
        </w:rPr>
        <w:t xml:space="preserve"> in het onderwijs, </w:t>
      </w:r>
      <w:r w:rsidR="000858C2" w:rsidRPr="00525D2F">
        <w:rPr>
          <w:rFonts w:ascii="Verdana" w:eastAsia="Arial,Arial,Times New Roman" w:hAnsi="Verdana" w:cs="Arial,Arial,Times New Roman"/>
          <w:color w:val="auto"/>
        </w:rPr>
        <w:t>allereerst</w:t>
      </w:r>
      <w:r w:rsidRPr="00525D2F">
        <w:rPr>
          <w:rFonts w:ascii="Verdana" w:eastAsia="Arial,Arial,Times New Roman" w:hAnsi="Verdana" w:cs="Arial,Arial,Times New Roman"/>
          <w:color w:val="auto"/>
        </w:rPr>
        <w:t xml:space="preserve"> in het hoger onderwijs. Daar zouden we minder barrières moeten neerhalen, zoals het gebruik van een laptop, tablet of smartphone. Elke student heeft wel zo'n apparaat bij zich tijdens de les, ze kunnen dit gebruiken om zo aan de les deel te nemen, wat de nood aan extra hardware voorziening weghaalt. Nu men in een deel van het lager en middelbaar onderwijs ook al tablets begint te gebruiken, kunnen we hier ook e</w:t>
      </w:r>
      <w:r w:rsidR="000858C2" w:rsidRPr="00525D2F">
        <w:rPr>
          <w:rFonts w:ascii="Verdana" w:eastAsia="Arial,Arial,Times New Roman" w:hAnsi="Verdana" w:cs="Arial,Arial,Times New Roman"/>
          <w:color w:val="auto"/>
        </w:rPr>
        <w:t>e</w:t>
      </w:r>
      <w:r w:rsidRPr="00525D2F">
        <w:rPr>
          <w:rFonts w:ascii="Verdana" w:eastAsia="Arial,Arial,Times New Roman" w:hAnsi="Verdana" w:cs="Arial,Arial,Times New Roman"/>
          <w:color w:val="auto"/>
        </w:rPr>
        <w:t>n doelpubliek in vinden.</w:t>
      </w:r>
    </w:p>
    <w:p w14:paraId="4E928951" w14:textId="7186EE50" w:rsidR="4D3474CA"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Ons platform geeft meerdere leerlingen </w:t>
      </w:r>
      <w:r w:rsidR="00184AD0" w:rsidRPr="00525D2F">
        <w:rPr>
          <w:rFonts w:ascii="Verdana" w:eastAsia="Arial,Arial,Times New Roman" w:hAnsi="Verdana" w:cs="Arial,Arial,Times New Roman"/>
          <w:color w:val="auto"/>
        </w:rPr>
        <w:t>de kans om te kunnen antwoorden. D</w:t>
      </w:r>
      <w:r w:rsidRPr="00525D2F">
        <w:rPr>
          <w:rFonts w:ascii="Verdana" w:eastAsia="Arial,Arial,Times New Roman" w:hAnsi="Verdana" w:cs="Arial,Arial,Times New Roman"/>
          <w:color w:val="auto"/>
        </w:rPr>
        <w:t>it is zeker voordelig voor de leerlingen die wel het antwoord weten</w:t>
      </w:r>
      <w:r w:rsidR="00184AD0" w:rsidRPr="00525D2F">
        <w:rPr>
          <w:rFonts w:ascii="Verdana" w:eastAsia="Arial,Arial,Times New Roman" w:hAnsi="Verdana" w:cs="Arial,Arial,Times New Roman"/>
          <w:color w:val="auto"/>
        </w:rPr>
        <w:t>,</w:t>
      </w:r>
      <w:r w:rsidRPr="00525D2F">
        <w:rPr>
          <w:rFonts w:ascii="Verdana" w:eastAsia="Arial,Arial,Times New Roman" w:hAnsi="Verdana" w:cs="Arial,Arial,Times New Roman"/>
          <w:color w:val="auto"/>
        </w:rPr>
        <w:t xml:space="preserve"> maar niet graag hun hand willen opsteken of niet graag alle aandacht krijgen tijdens de les en schrik zoud</w:t>
      </w:r>
      <w:r w:rsidR="00184AD0" w:rsidRPr="00525D2F">
        <w:rPr>
          <w:rFonts w:ascii="Verdana" w:eastAsia="Arial,Arial,Times New Roman" w:hAnsi="Verdana" w:cs="Arial,Arial,Times New Roman"/>
          <w:color w:val="auto"/>
        </w:rPr>
        <w:t>en hebben om fout te antwoorden. T</w:t>
      </w:r>
      <w:r w:rsidRPr="00525D2F">
        <w:rPr>
          <w:rFonts w:ascii="Verdana" w:eastAsia="Arial,Arial,Times New Roman" w:hAnsi="Verdana" w:cs="Arial,Arial,Times New Roman"/>
          <w:color w:val="auto"/>
        </w:rPr>
        <w:t>erwijl er een student is die zo goed als altijd het correcte antwoord weet.</w:t>
      </w:r>
    </w:p>
    <w:p w14:paraId="6B6E165D" w14:textId="77777777" w:rsidR="00FD20DB" w:rsidRDefault="00FD20DB">
      <w:pPr>
        <w:spacing w:after="200"/>
        <w:rPr>
          <w:rFonts w:asciiTheme="majorHAnsi" w:hAnsiTheme="majorHAnsi"/>
          <w:b/>
          <w:color w:val="9D3511" w:themeColor="accent1" w:themeShade="BF"/>
          <w:spacing w:val="20"/>
          <w:sz w:val="28"/>
          <w:szCs w:val="32"/>
          <w:lang w:val="nl"/>
        </w:rPr>
      </w:pPr>
      <w:r>
        <w:rPr>
          <w:lang w:val="nl"/>
        </w:rPr>
        <w:br w:type="page"/>
      </w:r>
    </w:p>
    <w:p w14:paraId="765FE223" w14:textId="5E8D3D1B" w:rsidR="007748E0" w:rsidRDefault="2855CD21" w:rsidP="00271803">
      <w:pPr>
        <w:pStyle w:val="Kop1"/>
        <w:rPr>
          <w:lang w:val="nl"/>
        </w:rPr>
      </w:pPr>
      <w:r w:rsidRPr="2855CD21">
        <w:rPr>
          <w:lang w:val="nl"/>
        </w:rPr>
        <w:lastRenderedPageBreak/>
        <w:t>User stories/ Actoren</w:t>
      </w:r>
    </w:p>
    <w:p w14:paraId="57733EC4" w14:textId="77777777" w:rsidR="00271803" w:rsidRDefault="00271803" w:rsidP="007748E0">
      <w:pPr>
        <w:rPr>
          <w:lang w:val="nl"/>
        </w:rPr>
      </w:pPr>
    </w:p>
    <w:tbl>
      <w:tblPr>
        <w:tblStyle w:val="Tabelraster"/>
        <w:tblW w:w="0" w:type="auto"/>
        <w:tblInd w:w="-113" w:type="dxa"/>
        <w:tblLook w:val="04A0" w:firstRow="1" w:lastRow="0" w:firstColumn="1" w:lastColumn="0" w:noHBand="0" w:noVBand="1"/>
      </w:tblPr>
      <w:tblGrid>
        <w:gridCol w:w="9350"/>
      </w:tblGrid>
      <w:tr w:rsidR="003F581A" w14:paraId="40674049" w14:textId="77777777" w:rsidTr="00525D2F">
        <w:tc>
          <w:tcPr>
            <w:tcW w:w="9350" w:type="dxa"/>
          </w:tcPr>
          <w:p w14:paraId="7B3BCE53" w14:textId="46454BDB" w:rsidR="003F581A"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een doc</w:t>
            </w:r>
            <w:r w:rsidR="00FD20DB">
              <w:rPr>
                <w:rFonts w:ascii="Verdana" w:eastAsia="Arial,Arial,Times New Roman" w:hAnsi="Verdana" w:cs="Arial,Arial,Times New Roman"/>
                <w:color w:val="auto"/>
              </w:rPr>
              <w:t>ent wil ik aanmelden &amp; inloggen</w:t>
            </w:r>
          </w:p>
        </w:tc>
      </w:tr>
      <w:tr w:rsidR="003F581A" w14:paraId="067F37ED" w14:textId="77777777" w:rsidTr="00525D2F">
        <w:tc>
          <w:tcPr>
            <w:tcW w:w="9350" w:type="dxa"/>
          </w:tcPr>
          <w:p w14:paraId="541A0D5B" w14:textId="3252C5A6" w:rsidR="003F581A"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een docent</w:t>
            </w:r>
            <w:r w:rsidR="00FD20DB">
              <w:rPr>
                <w:rFonts w:ascii="Verdana" w:eastAsia="Arial,Arial,Times New Roman" w:hAnsi="Verdana" w:cs="Arial,Arial,Times New Roman"/>
                <w:color w:val="auto"/>
              </w:rPr>
              <w:t xml:space="preserve"> wil ik een les kunnen aanmaken</w:t>
            </w:r>
          </w:p>
        </w:tc>
      </w:tr>
      <w:tr w:rsidR="003F581A" w14:paraId="3087D782" w14:textId="77777777" w:rsidTr="00525D2F">
        <w:tc>
          <w:tcPr>
            <w:tcW w:w="9350" w:type="dxa"/>
          </w:tcPr>
          <w:p w14:paraId="599126BC" w14:textId="5E339994" w:rsidR="003F581A"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een student wil </w:t>
            </w:r>
            <w:r w:rsidR="00FD20DB">
              <w:rPr>
                <w:rFonts w:ascii="Verdana" w:eastAsia="Arial,Arial,Times New Roman" w:hAnsi="Verdana" w:cs="Arial,Arial,Times New Roman"/>
                <w:color w:val="auto"/>
              </w:rPr>
              <w:t>ik deel kunnen nemen aan de les</w:t>
            </w:r>
          </w:p>
        </w:tc>
      </w:tr>
      <w:tr w:rsidR="003F581A" w14:paraId="0F959070" w14:textId="77777777" w:rsidTr="00525D2F">
        <w:tc>
          <w:tcPr>
            <w:tcW w:w="9350" w:type="dxa"/>
          </w:tcPr>
          <w:p w14:paraId="66636E91" w14:textId="2E550A19" w:rsidR="003F581A" w:rsidRPr="00525D2F" w:rsidRDefault="2855CD21"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een docent wil ik multiple </w:t>
            </w:r>
            <w:proofErr w:type="spellStart"/>
            <w:r w:rsidRPr="00525D2F">
              <w:rPr>
                <w:rFonts w:ascii="Verdana" w:eastAsia="Arial,Arial,Times New Roman" w:hAnsi="Verdana" w:cs="Arial,Arial,Times New Roman"/>
                <w:color w:val="auto"/>
              </w:rPr>
              <w:t>choice</w:t>
            </w:r>
            <w:proofErr w:type="spellEnd"/>
            <w:r w:rsidR="00FD20DB">
              <w:rPr>
                <w:rFonts w:ascii="Verdana" w:eastAsia="Arial,Arial,Times New Roman" w:hAnsi="Verdana" w:cs="Arial,Arial,Times New Roman"/>
                <w:color w:val="auto"/>
              </w:rPr>
              <w:t xml:space="preserve"> vragen kunnen stellen</w:t>
            </w:r>
          </w:p>
        </w:tc>
      </w:tr>
      <w:tr w:rsidR="000C5D70" w14:paraId="69F56769" w14:textId="77777777" w:rsidTr="00525D2F">
        <w:tc>
          <w:tcPr>
            <w:tcW w:w="9350" w:type="dxa"/>
          </w:tcPr>
          <w:p w14:paraId="4395EEC2" w14:textId="757F0FD9"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een docent wi</w:t>
            </w:r>
            <w:r w:rsidR="00FD20DB">
              <w:rPr>
                <w:rFonts w:ascii="Verdana" w:eastAsia="Arial,Arial,Times New Roman" w:hAnsi="Verdana" w:cs="Arial,Arial,Times New Roman"/>
                <w:color w:val="auto"/>
              </w:rPr>
              <w:t>l ik open vragen kunnen stellen</w:t>
            </w:r>
          </w:p>
        </w:tc>
      </w:tr>
      <w:tr w:rsidR="000C5D70" w14:paraId="7473C650" w14:textId="77777777" w:rsidTr="00525D2F">
        <w:tc>
          <w:tcPr>
            <w:tcW w:w="9350" w:type="dxa"/>
          </w:tcPr>
          <w:p w14:paraId="34351BAF" w14:textId="66C5D9B2"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een docent </w:t>
            </w:r>
            <w:r w:rsidR="00FD20DB">
              <w:rPr>
                <w:rFonts w:ascii="Verdana" w:eastAsia="Arial,Arial,Times New Roman" w:hAnsi="Verdana" w:cs="Arial,Arial,Times New Roman"/>
                <w:color w:val="auto"/>
              </w:rPr>
              <w:t>wil ik vragen stellen over code</w:t>
            </w:r>
          </w:p>
        </w:tc>
      </w:tr>
      <w:tr w:rsidR="000C5D70" w14:paraId="00841115" w14:textId="77777777" w:rsidTr="00525D2F">
        <w:tc>
          <w:tcPr>
            <w:tcW w:w="9350" w:type="dxa"/>
          </w:tcPr>
          <w:p w14:paraId="2DBB2B97" w14:textId="767BD3F2"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een docent wil </w:t>
            </w:r>
            <w:r w:rsidR="00FD20DB">
              <w:rPr>
                <w:rFonts w:ascii="Verdana" w:eastAsia="Arial,Arial,Times New Roman" w:hAnsi="Verdana" w:cs="Arial,Arial,Times New Roman"/>
                <w:color w:val="auto"/>
              </w:rPr>
              <w:t>ik weten wie welk antwoord gaf.</w:t>
            </w:r>
          </w:p>
        </w:tc>
      </w:tr>
      <w:tr w:rsidR="000C5D70" w14:paraId="2093001B" w14:textId="77777777" w:rsidTr="00525D2F">
        <w:tc>
          <w:tcPr>
            <w:tcW w:w="9350" w:type="dxa"/>
          </w:tcPr>
          <w:p w14:paraId="3F50F9FC" w14:textId="52406EEF"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beheerder wil ik een database hebben waarop alles opgeslagen wordt</w:t>
            </w:r>
          </w:p>
        </w:tc>
      </w:tr>
      <w:tr w:rsidR="000C5D70" w14:paraId="33321FB8" w14:textId="77777777" w:rsidTr="00525D2F">
        <w:tc>
          <w:tcPr>
            <w:tcW w:w="9350" w:type="dxa"/>
          </w:tcPr>
          <w:p w14:paraId="34DA3BBA" w14:textId="567AB714"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beheerder wil ik een onlineservice hebbe</w:t>
            </w:r>
            <w:r w:rsidR="00FD20DB">
              <w:rPr>
                <w:rFonts w:ascii="Verdana" w:eastAsia="Arial,Arial,Times New Roman" w:hAnsi="Verdana" w:cs="Arial,Arial,Times New Roman"/>
                <w:color w:val="auto"/>
              </w:rPr>
              <w:t>n waarop de webapp gehost wordt</w:t>
            </w:r>
          </w:p>
        </w:tc>
      </w:tr>
      <w:tr w:rsidR="000C5D70" w14:paraId="0F2A1BEE" w14:textId="77777777" w:rsidTr="00525D2F">
        <w:tc>
          <w:tcPr>
            <w:tcW w:w="9350" w:type="dxa"/>
          </w:tcPr>
          <w:p w14:paraId="78D7F049" w14:textId="353C4903"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student wil ik kunnen doorgeven aan de docent dat het </w:t>
            </w:r>
            <w:r w:rsidR="00FD20DB">
              <w:rPr>
                <w:rFonts w:ascii="Verdana" w:eastAsia="Arial,Arial,Times New Roman" w:hAnsi="Verdana" w:cs="Arial,Arial,Times New Roman"/>
                <w:color w:val="auto"/>
              </w:rPr>
              <w:t>niveau van de vragen te hoog is</w:t>
            </w:r>
          </w:p>
        </w:tc>
      </w:tr>
      <w:tr w:rsidR="000C5D70" w14:paraId="40372935" w14:textId="77777777" w:rsidTr="00525D2F">
        <w:tc>
          <w:tcPr>
            <w:tcW w:w="9350" w:type="dxa"/>
          </w:tcPr>
          <w:p w14:paraId="593ACF7F" w14:textId="060830DC"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docent wil ik de antwoorden kunnen tonen </w:t>
            </w:r>
            <w:r w:rsidR="00FD20DB">
              <w:rPr>
                <w:rFonts w:ascii="Verdana" w:eastAsia="Arial,Arial,Times New Roman" w:hAnsi="Verdana" w:cs="Arial,Arial,Times New Roman"/>
                <w:color w:val="auto"/>
              </w:rPr>
              <w:t>en overlopen met mijn studenten</w:t>
            </w:r>
          </w:p>
        </w:tc>
      </w:tr>
      <w:tr w:rsidR="000C5D70" w14:paraId="1049AD17" w14:textId="77777777" w:rsidTr="00525D2F">
        <w:tc>
          <w:tcPr>
            <w:tcW w:w="9350" w:type="dxa"/>
          </w:tcPr>
          <w:p w14:paraId="211A7D67" w14:textId="04BD95F9"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gebruiker wil ik dat de userinte</w:t>
            </w:r>
            <w:r w:rsidR="00FD20DB">
              <w:rPr>
                <w:rFonts w:ascii="Verdana" w:eastAsia="Arial,Arial,Times New Roman" w:hAnsi="Verdana" w:cs="Arial,Arial,Times New Roman"/>
                <w:color w:val="auto"/>
              </w:rPr>
              <w:t>rface eenvoudig en intuïtief is</w:t>
            </w:r>
          </w:p>
        </w:tc>
      </w:tr>
      <w:tr w:rsidR="000C5D70" w14:paraId="514D1CAE" w14:textId="77777777" w:rsidTr="00525D2F">
        <w:tc>
          <w:tcPr>
            <w:tcW w:w="9350" w:type="dxa"/>
          </w:tcPr>
          <w:p w14:paraId="2A85279B" w14:textId="15A6C5F0"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gebruiker wil ik dat d</w:t>
            </w:r>
            <w:r w:rsidR="00FD20DB">
              <w:rPr>
                <w:rFonts w:ascii="Verdana" w:eastAsia="Arial,Arial,Times New Roman" w:hAnsi="Verdana" w:cs="Arial,Arial,Times New Roman"/>
                <w:color w:val="auto"/>
              </w:rPr>
              <w:t>e gebruikte data beperkt blijft</w:t>
            </w:r>
          </w:p>
        </w:tc>
      </w:tr>
      <w:tr w:rsidR="000C5D70" w14:paraId="3DF6A70E" w14:textId="77777777" w:rsidTr="00525D2F">
        <w:tc>
          <w:tcPr>
            <w:tcW w:w="9350" w:type="dxa"/>
          </w:tcPr>
          <w:p w14:paraId="01CD59B2" w14:textId="0A8F9AA3" w:rsidR="000C5D70" w:rsidRPr="00525D2F" w:rsidRDefault="51EFACEB"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Als een docent wil ik aan het einde van m</w:t>
            </w:r>
            <w:r w:rsidR="00FD20DB">
              <w:rPr>
                <w:rFonts w:ascii="Verdana" w:eastAsia="Arial,Arial,Times New Roman" w:hAnsi="Verdana" w:cs="Arial,Arial,Times New Roman"/>
                <w:color w:val="auto"/>
              </w:rPr>
              <w:t>ijn les mijn les kunnen opslaan</w:t>
            </w:r>
          </w:p>
        </w:tc>
      </w:tr>
      <w:tr w:rsidR="000C5D70" w14:paraId="23DD0E01" w14:textId="77777777" w:rsidTr="00525D2F">
        <w:tc>
          <w:tcPr>
            <w:tcW w:w="9350" w:type="dxa"/>
          </w:tcPr>
          <w:p w14:paraId="54783D86" w14:textId="27299469" w:rsidR="000C5D70" w:rsidRPr="00525D2F" w:rsidRDefault="2855CD21" w:rsidP="00525D2F">
            <w:pPr>
              <w:spacing w:after="0" w:line="280" w:lineRule="atLeast"/>
              <w:jc w:val="both"/>
              <w:rPr>
                <w:rFonts w:ascii="Verdana" w:eastAsia="Arial,Arial,Times New Roman" w:hAnsi="Verdana" w:cs="Arial,Arial,Times New Roman"/>
                <w:color w:val="auto"/>
              </w:rPr>
            </w:pPr>
            <w:r w:rsidRPr="00525D2F">
              <w:rPr>
                <w:rFonts w:ascii="Verdana" w:eastAsia="Arial,Arial,Times New Roman" w:hAnsi="Verdana" w:cs="Arial,Arial,Times New Roman"/>
                <w:color w:val="auto"/>
              </w:rPr>
              <w:t xml:space="preserve">Als een </w:t>
            </w:r>
            <w:proofErr w:type="spellStart"/>
            <w:r w:rsidRPr="00525D2F">
              <w:rPr>
                <w:rFonts w:ascii="Verdana" w:eastAsia="Arial,Arial,Times New Roman" w:hAnsi="Verdana" w:cs="Arial,Arial,Times New Roman"/>
                <w:color w:val="auto"/>
              </w:rPr>
              <w:t>developer</w:t>
            </w:r>
            <w:proofErr w:type="spellEnd"/>
            <w:r w:rsidRPr="00525D2F">
              <w:rPr>
                <w:rFonts w:ascii="Verdana" w:eastAsia="Arial,Arial,Times New Roman" w:hAnsi="Verdana" w:cs="Arial,Arial,Times New Roman"/>
                <w:color w:val="auto"/>
              </w:rPr>
              <w:t xml:space="preserve"> moet ik onderzoek doen naar </w:t>
            </w:r>
            <w:proofErr w:type="spellStart"/>
            <w:r w:rsidRPr="00525D2F">
              <w:rPr>
                <w:rFonts w:ascii="Verdana" w:eastAsia="Arial,Arial,Times New Roman" w:hAnsi="Verdana" w:cs="Arial,Arial,Times New Roman"/>
                <w:color w:val="auto"/>
              </w:rPr>
              <w:t>Meteor</w:t>
            </w:r>
            <w:proofErr w:type="spellEnd"/>
          </w:p>
        </w:tc>
      </w:tr>
    </w:tbl>
    <w:p w14:paraId="57A8D032" w14:textId="77777777" w:rsidR="00F47FE2" w:rsidRDefault="00F47FE2" w:rsidP="007748E0">
      <w:pPr>
        <w:rPr>
          <w:lang w:val="nl"/>
        </w:rPr>
      </w:pPr>
    </w:p>
    <w:p w14:paraId="60DF390F" w14:textId="77777777" w:rsidR="00E51C15" w:rsidRDefault="00E51C15">
      <w:pPr>
        <w:spacing w:after="200"/>
        <w:rPr>
          <w:rFonts w:asciiTheme="majorHAnsi" w:hAnsiTheme="majorHAnsi"/>
          <w:b/>
          <w:color w:val="9D3511" w:themeColor="accent1" w:themeShade="BF"/>
          <w:spacing w:val="20"/>
          <w:sz w:val="28"/>
          <w:szCs w:val="32"/>
          <w:lang w:val="nl"/>
        </w:rPr>
      </w:pPr>
      <w:r>
        <w:rPr>
          <w:lang w:val="nl"/>
        </w:rPr>
        <w:br w:type="page"/>
      </w:r>
    </w:p>
    <w:p w14:paraId="0247F6B1" w14:textId="7D2A7534" w:rsidR="00B24390" w:rsidRDefault="2855CD21" w:rsidP="00B24390">
      <w:pPr>
        <w:pStyle w:val="Kop1"/>
        <w:rPr>
          <w:lang w:val="nl"/>
        </w:rPr>
      </w:pPr>
      <w:r w:rsidRPr="2855CD21">
        <w:rPr>
          <w:lang w:val="nl"/>
        </w:rPr>
        <w:lastRenderedPageBreak/>
        <w:t>Mockups</w:t>
      </w:r>
    </w:p>
    <w:p w14:paraId="1DCFA6B1" w14:textId="33C2FBF8" w:rsidR="006E398D" w:rsidRDefault="00E51C15" w:rsidP="006E398D">
      <w:pPr>
        <w:rPr>
          <w:lang w:val="nl"/>
        </w:rPr>
      </w:pPr>
      <w:r w:rsidRPr="004242CF">
        <w:rPr>
          <w:noProof/>
          <w:lang w:val="nl-BE" w:eastAsia="nl-BE"/>
        </w:rPr>
        <w:drawing>
          <wp:inline distT="0" distB="0" distL="0" distR="0" wp14:anchorId="64382D45" wp14:editId="5A2D8CC0">
            <wp:extent cx="5940000" cy="3531295"/>
            <wp:effectExtent l="0" t="0" r="3810" b="0"/>
            <wp:docPr id="9" name="Afbeelding 9" descr="D:\Users\Rival\Onedrive\School\Semester1\CloudApplications\Project\doc\Mockups\Welc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Rival\Onedrive\School\Semester1\CloudApplications\Project\doc\Mockups\Welcome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drawing>
          <wp:inline distT="0" distB="0" distL="0" distR="0" wp14:anchorId="326964D7" wp14:editId="104E4F2B">
            <wp:extent cx="5940000" cy="3531295"/>
            <wp:effectExtent l="0" t="0" r="3810" b="0"/>
            <wp:docPr id="6" name="Afbeelding 6" descr="D:\Users\Rival\Onedrive\School\Semester1\CloudApplications\Project\doc\Mockups\Teach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Rival\Onedrive\School\Semester1\CloudApplications\Project\doc\Mockups\Teacher 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lastRenderedPageBreak/>
        <w:drawing>
          <wp:inline distT="0" distB="0" distL="0" distR="0" wp14:anchorId="0E1A8A47" wp14:editId="2B379093">
            <wp:extent cx="5940000" cy="3531295"/>
            <wp:effectExtent l="0" t="0" r="3810" b="0"/>
            <wp:docPr id="7" name="Afbeelding 7" descr="D:\Users\Rival\Onedrive\School\Semester1\CloudApplications\Project\doc\Mockups\Teacher 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Rival\Onedrive\School\Semester1\CloudApplications\Project\doc\Mockups\Teacher Sign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drawing>
          <wp:inline distT="0" distB="0" distL="0" distR="0" wp14:anchorId="4F634B11" wp14:editId="2F43AE3B">
            <wp:extent cx="5940000" cy="3531295"/>
            <wp:effectExtent l="0" t="0" r="3810" b="0"/>
            <wp:docPr id="4" name="Afbeelding 4" descr="D:\Users\Rival\Onedrive\School\Semester1\CloudApplications\Project\doc\Mockups\Teacher Launch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Rival\Onedrive\School\Semester1\CloudApplications\Project\doc\Mockups\Teacher Launch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lastRenderedPageBreak/>
        <w:drawing>
          <wp:inline distT="0" distB="0" distL="0" distR="0" wp14:anchorId="2B8C2FF7" wp14:editId="3C18F358">
            <wp:extent cx="5940000" cy="3531295"/>
            <wp:effectExtent l="0" t="0" r="3810" b="0"/>
            <wp:docPr id="8" name="Afbeelding 8" descr="D:\Users\Rival\Onedrive\School\Semester1\CloudApplications\Project\doc\Mockups\Teacher start of le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ival\Onedrive\School\Semester1\CloudApplications\Project\doc\Mockups\Teacher start of les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drawing>
          <wp:inline distT="0" distB="0" distL="0" distR="0" wp14:anchorId="40EF5265" wp14:editId="3838C688">
            <wp:extent cx="5940000" cy="3531295"/>
            <wp:effectExtent l="0" t="0" r="3810" b="0"/>
            <wp:docPr id="5" name="Afbeelding 5" descr="D:\Users\Rival\Onedrive\School\Semester1\CloudApplications\Project\doc\Mockups\Teacher less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Rival\Onedrive\School\Semester1\CloudApplications\Project\doc\Mockups\Teacher lesson hu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004242CF" w:rsidRPr="004242CF">
        <w:rPr>
          <w:noProof/>
          <w:lang w:val="nl-BE" w:eastAsia="nl-BE"/>
        </w:rPr>
        <w:lastRenderedPageBreak/>
        <w:drawing>
          <wp:inline distT="0" distB="0" distL="0" distR="0" wp14:anchorId="63D681CD" wp14:editId="4D248872">
            <wp:extent cx="5940000" cy="3531295"/>
            <wp:effectExtent l="0" t="0" r="3810" b="0"/>
            <wp:docPr id="3" name="Afbeelding 3" descr="D:\Users\Rival\Onedrive\School\Semester1\CloudApplications\Project\doc\Mockups\Teacher Asked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ival\Onedrive\School\Semester1\CloudApplications\Project\doc\Mockups\Teacher Asked ques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drawing>
          <wp:inline distT="0" distB="0" distL="0" distR="0" wp14:anchorId="6A937536" wp14:editId="360485CA">
            <wp:extent cx="5940000" cy="3531295"/>
            <wp:effectExtent l="0" t="0" r="3810" b="0"/>
            <wp:docPr id="1" name="Afbeelding 1" descr="D:\Users\Rival\Onedrive\School\Semester1\CloudApplications\Project\doc\Mockups\Student token 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ival\Onedrive\School\Semester1\CloudApplications\Project\doc\Mockups\Student token en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Pr="004242CF">
        <w:rPr>
          <w:noProof/>
          <w:lang w:val="nl-BE" w:eastAsia="nl-BE"/>
        </w:rPr>
        <w:lastRenderedPageBreak/>
        <w:drawing>
          <wp:inline distT="0" distB="0" distL="0" distR="0" wp14:anchorId="5A492957" wp14:editId="43C3DD0D">
            <wp:extent cx="5940000" cy="3531295"/>
            <wp:effectExtent l="0" t="0" r="3810" b="0"/>
            <wp:docPr id="10" name="Afbeelding 10" descr="D:\Users\Rival\Onedrive\School\Semester1\CloudApplications\Project\doc\Mockups\Student jo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Rival\Onedrive\School\Semester1\CloudApplications\Project\doc\Mockups\Student join 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r w:rsidR="004242CF" w:rsidRPr="004242CF">
        <w:rPr>
          <w:noProof/>
          <w:lang w:val="nl-BE" w:eastAsia="nl-BE"/>
        </w:rPr>
        <w:drawing>
          <wp:inline distT="0" distB="0" distL="0" distR="0" wp14:anchorId="373E778E" wp14:editId="237909AE">
            <wp:extent cx="5940000" cy="3531295"/>
            <wp:effectExtent l="0" t="0" r="3810" b="0"/>
            <wp:docPr id="2" name="Afbeelding 2" descr="D:\Users\Rival\Onedrive\School\Semester1\CloudApplications\Project\doc\Mockups\Teacher Asked questi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Rival\Onedrive\School\Semester1\CloudApplications\Project\doc\Mockups\Teacher Asked question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000" cy="3531295"/>
                    </a:xfrm>
                    <a:prstGeom prst="rect">
                      <a:avLst/>
                    </a:prstGeom>
                    <a:noFill/>
                    <a:ln>
                      <a:noFill/>
                    </a:ln>
                  </pic:spPr>
                </pic:pic>
              </a:graphicData>
            </a:graphic>
          </wp:inline>
        </w:drawing>
      </w:r>
    </w:p>
    <w:p w14:paraId="6ADB4859" w14:textId="77777777" w:rsidR="004242CF" w:rsidRPr="006E398D" w:rsidRDefault="004242CF" w:rsidP="006E398D">
      <w:pPr>
        <w:rPr>
          <w:lang w:val="nl"/>
        </w:rPr>
      </w:pPr>
    </w:p>
    <w:p w14:paraId="423A853B" w14:textId="77777777" w:rsidR="00376E48" w:rsidRPr="001E75BC" w:rsidRDefault="51EFACEB" w:rsidP="00376E48">
      <w:pPr>
        <w:pStyle w:val="Kop1"/>
        <w:rPr>
          <w:lang w:val="en-GB"/>
        </w:rPr>
      </w:pPr>
      <w:r w:rsidRPr="001E75BC">
        <w:rPr>
          <w:lang w:val="en-GB"/>
        </w:rPr>
        <w:t>Links</w:t>
      </w:r>
    </w:p>
    <w:p w14:paraId="5A160A5D" w14:textId="77777777" w:rsidR="00376E48" w:rsidRPr="001E75BC" w:rsidRDefault="00376E48" w:rsidP="00376E48">
      <w:pPr>
        <w:rPr>
          <w:lang w:val="en-GB"/>
        </w:rPr>
      </w:pPr>
    </w:p>
    <w:p w14:paraId="49B53C03" w14:textId="77777777" w:rsidR="001E75BC" w:rsidRPr="001E75BC" w:rsidRDefault="2855CD21" w:rsidP="001E75BC">
      <w:pPr>
        <w:pStyle w:val="Lijstalinea"/>
        <w:numPr>
          <w:ilvl w:val="0"/>
          <w:numId w:val="13"/>
        </w:numPr>
        <w:rPr>
          <w:rFonts w:ascii="Arial" w:eastAsia="Arial" w:hAnsi="Arial" w:cs="Arial"/>
          <w:i/>
          <w:iCs/>
          <w:sz w:val="20"/>
          <w:lang w:val="en-GB"/>
        </w:rPr>
      </w:pPr>
      <w:proofErr w:type="spellStart"/>
      <w:r w:rsidRPr="001E75BC">
        <w:rPr>
          <w:rFonts w:ascii="Arial" w:eastAsia="Arial" w:hAnsi="Arial" w:cs="Arial"/>
          <w:i/>
          <w:iCs/>
          <w:sz w:val="20"/>
          <w:lang w:val="en-GB"/>
        </w:rPr>
        <w:lastRenderedPageBreak/>
        <w:t>Github</w:t>
      </w:r>
      <w:proofErr w:type="spellEnd"/>
      <w:r w:rsidR="00FE5C9E" w:rsidRPr="001E75BC">
        <w:rPr>
          <w:rFonts w:ascii="Arial" w:eastAsia="Arial" w:hAnsi="Arial" w:cs="Arial"/>
          <w:i/>
          <w:iCs/>
          <w:sz w:val="20"/>
          <w:lang w:val="en-GB"/>
        </w:rPr>
        <w:t>:</w:t>
      </w:r>
      <w:r w:rsidR="00367034" w:rsidRPr="001E75BC">
        <w:rPr>
          <w:rFonts w:ascii="Arial" w:eastAsia="Arial" w:hAnsi="Arial" w:cs="Arial"/>
          <w:i/>
          <w:iCs/>
          <w:sz w:val="20"/>
          <w:lang w:val="en-GB"/>
        </w:rPr>
        <w:br/>
      </w:r>
      <w:r w:rsidR="002E0321" w:rsidRPr="001E75BC">
        <w:rPr>
          <w:rFonts w:ascii="Arial" w:eastAsia="Arial" w:hAnsi="Arial" w:cs="Arial"/>
          <w:i/>
          <w:iCs/>
          <w:sz w:val="20"/>
          <w:lang w:val="en-GB"/>
        </w:rPr>
        <w:t xml:space="preserve"> </w:t>
      </w:r>
      <w:hyperlink r:id="rId23" w:history="1">
        <w:r w:rsidR="00A10FC5" w:rsidRPr="001E75BC">
          <w:rPr>
            <w:rStyle w:val="Hyperlink"/>
            <w:rFonts w:ascii="Arial" w:eastAsia="Arial" w:hAnsi="Arial" w:cs="Arial"/>
            <w:i/>
            <w:iCs/>
            <w:sz w:val="20"/>
            <w:lang w:val="en-GB"/>
          </w:rPr>
          <w:t>https://github.com/Rival-Thompson/CloudApplications-TeachMe</w:t>
        </w:r>
      </w:hyperlink>
    </w:p>
    <w:p w14:paraId="7F91AB90" w14:textId="5563A984" w:rsidR="001E75BC" w:rsidRDefault="2855CD21" w:rsidP="001E75BC">
      <w:pPr>
        <w:pStyle w:val="Lijstalinea"/>
        <w:numPr>
          <w:ilvl w:val="0"/>
          <w:numId w:val="13"/>
        </w:numPr>
        <w:rPr>
          <w:rFonts w:ascii="Arial" w:eastAsia="Arial" w:hAnsi="Arial" w:cs="Arial"/>
          <w:i/>
          <w:iCs/>
          <w:sz w:val="20"/>
          <w:lang w:val="en-GB"/>
        </w:rPr>
      </w:pPr>
      <w:proofErr w:type="spellStart"/>
      <w:r w:rsidRPr="001E75BC">
        <w:rPr>
          <w:rFonts w:ascii="Arial" w:eastAsia="Arial" w:hAnsi="Arial" w:cs="Arial"/>
          <w:i/>
          <w:iCs/>
          <w:sz w:val="20"/>
          <w:lang w:val="en-GB"/>
        </w:rPr>
        <w:t>Github</w:t>
      </w:r>
      <w:proofErr w:type="spellEnd"/>
      <w:r w:rsidRPr="001E75BC">
        <w:rPr>
          <w:rFonts w:ascii="Arial" w:eastAsia="Arial" w:hAnsi="Arial" w:cs="Arial"/>
          <w:i/>
          <w:iCs/>
          <w:sz w:val="20"/>
          <w:lang w:val="en-GB"/>
        </w:rPr>
        <w:t xml:space="preserve"> projects</w:t>
      </w:r>
      <w:r w:rsidR="002E0321" w:rsidRPr="001E75BC">
        <w:rPr>
          <w:rFonts w:ascii="Arial" w:eastAsia="Arial" w:hAnsi="Arial" w:cs="Arial"/>
          <w:i/>
          <w:iCs/>
          <w:sz w:val="20"/>
          <w:lang w:val="en-GB"/>
        </w:rPr>
        <w:t>:</w:t>
      </w:r>
      <w:r w:rsidR="00367034" w:rsidRPr="001E75BC">
        <w:rPr>
          <w:rFonts w:ascii="Arial" w:eastAsia="Arial" w:hAnsi="Arial" w:cs="Arial"/>
          <w:i/>
          <w:iCs/>
          <w:sz w:val="20"/>
          <w:lang w:val="en-GB"/>
        </w:rPr>
        <w:t xml:space="preserve"> </w:t>
      </w:r>
      <w:r w:rsidR="00367034" w:rsidRPr="001E75BC">
        <w:rPr>
          <w:rFonts w:ascii="Arial" w:eastAsia="Arial" w:hAnsi="Arial" w:cs="Arial"/>
          <w:i/>
          <w:iCs/>
          <w:sz w:val="20"/>
          <w:lang w:val="en-GB"/>
        </w:rPr>
        <w:br/>
      </w:r>
      <w:hyperlink r:id="rId24" w:history="1">
        <w:r w:rsidR="00A10FC5" w:rsidRPr="001E75BC">
          <w:rPr>
            <w:rStyle w:val="Hyperlink"/>
            <w:rFonts w:ascii="Arial" w:eastAsia="Arial" w:hAnsi="Arial" w:cs="Arial"/>
            <w:i/>
            <w:iCs/>
            <w:sz w:val="20"/>
            <w:lang w:val="en-GB"/>
          </w:rPr>
          <w:t>https://github.com/Rival-Thompson/CloudApplications-TeachMe#boards?repos=68715541</w:t>
        </w:r>
      </w:hyperlink>
      <w:r w:rsidR="001E75BC">
        <w:rPr>
          <w:rFonts w:ascii="Arial" w:eastAsia="Arial" w:hAnsi="Arial" w:cs="Arial"/>
          <w:i/>
          <w:iCs/>
          <w:sz w:val="20"/>
          <w:lang w:val="en-GB"/>
        </w:rPr>
        <w:br/>
      </w:r>
    </w:p>
    <w:p w14:paraId="17FC3D80" w14:textId="39DBAAB8" w:rsidR="0099725D" w:rsidRDefault="001E75BC" w:rsidP="001E75BC">
      <w:pPr>
        <w:pStyle w:val="Lijstalinea"/>
        <w:numPr>
          <w:ilvl w:val="0"/>
          <w:numId w:val="13"/>
        </w:numPr>
        <w:rPr>
          <w:rFonts w:ascii="Arial" w:eastAsia="Arial" w:hAnsi="Arial" w:cs="Arial"/>
          <w:i/>
          <w:iCs/>
          <w:sz w:val="20"/>
          <w:lang w:val="en-GB"/>
        </w:rPr>
      </w:pPr>
      <w:proofErr w:type="spellStart"/>
      <w:r>
        <w:rPr>
          <w:rFonts w:ascii="Arial" w:eastAsia="Arial" w:hAnsi="Arial" w:cs="Arial"/>
          <w:i/>
          <w:iCs/>
          <w:sz w:val="20"/>
          <w:lang w:val="en-GB"/>
        </w:rPr>
        <w:t>Mockups</w:t>
      </w:r>
      <w:proofErr w:type="spellEnd"/>
      <w:r>
        <w:rPr>
          <w:rFonts w:ascii="Arial" w:eastAsia="Arial" w:hAnsi="Arial" w:cs="Arial"/>
          <w:i/>
          <w:iCs/>
          <w:sz w:val="20"/>
          <w:lang w:val="en-GB"/>
        </w:rPr>
        <w:t>:</w:t>
      </w:r>
      <w:r>
        <w:rPr>
          <w:rFonts w:ascii="Arial" w:eastAsia="Arial" w:hAnsi="Arial" w:cs="Arial"/>
          <w:i/>
          <w:iCs/>
          <w:sz w:val="20"/>
          <w:lang w:val="en-GB"/>
        </w:rPr>
        <w:br/>
      </w:r>
      <w:hyperlink r:id="rId25" w:history="1">
        <w:r w:rsidR="00256F99" w:rsidRPr="00732C04">
          <w:rPr>
            <w:rStyle w:val="Hyperlink"/>
            <w:rFonts w:ascii="Arial" w:eastAsia="Arial" w:hAnsi="Arial" w:cs="Arial"/>
            <w:i/>
            <w:iCs/>
            <w:sz w:val="20"/>
            <w:lang w:val="en-GB"/>
          </w:rPr>
          <w:t>https://balsamiq.com</w:t>
        </w:r>
      </w:hyperlink>
      <w:r w:rsidR="00256F99">
        <w:rPr>
          <w:rFonts w:ascii="Arial" w:eastAsia="Arial" w:hAnsi="Arial" w:cs="Arial"/>
          <w:i/>
          <w:iCs/>
          <w:sz w:val="20"/>
          <w:lang w:val="en-GB"/>
        </w:rPr>
        <w:br/>
      </w:r>
    </w:p>
    <w:p w14:paraId="4FCE75FF" w14:textId="28F27861" w:rsidR="00692370" w:rsidRDefault="0099725D" w:rsidP="00692370">
      <w:pPr>
        <w:pStyle w:val="Lijstalinea"/>
        <w:numPr>
          <w:ilvl w:val="0"/>
          <w:numId w:val="13"/>
        </w:numPr>
        <w:rPr>
          <w:rFonts w:ascii="Arial" w:eastAsia="Arial" w:hAnsi="Arial" w:cs="Arial"/>
          <w:i/>
          <w:iCs/>
          <w:sz w:val="20"/>
          <w:lang w:val="nl-BE"/>
        </w:rPr>
      </w:pPr>
      <w:r w:rsidRPr="008E586D">
        <w:rPr>
          <w:rFonts w:ascii="Arial" w:eastAsia="Arial" w:hAnsi="Arial" w:cs="Arial"/>
          <w:i/>
          <w:iCs/>
          <w:sz w:val="20"/>
          <w:lang w:val="nl-BE"/>
        </w:rPr>
        <w:t xml:space="preserve">Studies </w:t>
      </w:r>
      <w:proofErr w:type="spellStart"/>
      <w:r w:rsidRPr="008E586D">
        <w:rPr>
          <w:rFonts w:ascii="Arial" w:eastAsia="Arial" w:hAnsi="Arial" w:cs="Arial"/>
          <w:i/>
          <w:iCs/>
          <w:sz w:val="20"/>
          <w:lang w:val="nl-BE"/>
        </w:rPr>
        <w:t>Meteor</w:t>
      </w:r>
      <w:proofErr w:type="spellEnd"/>
      <w:r w:rsidRPr="008E586D">
        <w:rPr>
          <w:rFonts w:ascii="Arial" w:eastAsia="Arial" w:hAnsi="Arial" w:cs="Arial"/>
          <w:i/>
          <w:iCs/>
          <w:sz w:val="20"/>
          <w:lang w:val="nl-BE"/>
        </w:rPr>
        <w:t>:</w:t>
      </w:r>
      <w:r w:rsidRPr="008E586D">
        <w:rPr>
          <w:rFonts w:ascii="Arial" w:eastAsia="Arial" w:hAnsi="Arial" w:cs="Arial"/>
          <w:i/>
          <w:iCs/>
          <w:sz w:val="20"/>
          <w:lang w:val="nl-BE"/>
        </w:rPr>
        <w:br/>
      </w:r>
      <w:hyperlink r:id="rId26" w:history="1">
        <w:r w:rsidR="008E586D" w:rsidRPr="00732C04">
          <w:rPr>
            <w:rStyle w:val="Hyperlink"/>
            <w:rFonts w:ascii="Arial" w:eastAsia="Arial" w:hAnsi="Arial" w:cs="Arial"/>
            <w:i/>
            <w:iCs/>
            <w:sz w:val="20"/>
            <w:lang w:val="nl-BE"/>
          </w:rPr>
          <w:t>https://app.pluralsight.com/library/courses/meteorjs-fundamentals-single-page-apps/table-of-contents</w:t>
        </w:r>
      </w:hyperlink>
      <w:r w:rsidR="008E586D">
        <w:rPr>
          <w:rFonts w:ascii="Arial" w:eastAsia="Arial" w:hAnsi="Arial" w:cs="Arial"/>
          <w:i/>
          <w:iCs/>
          <w:sz w:val="20"/>
          <w:lang w:val="nl-BE"/>
        </w:rPr>
        <w:br/>
      </w:r>
      <w:hyperlink r:id="rId27" w:history="1">
        <w:r w:rsidR="00843C98" w:rsidRPr="00732C04">
          <w:rPr>
            <w:rStyle w:val="Hyperlink"/>
            <w:rFonts w:ascii="Arial" w:eastAsia="Arial" w:hAnsi="Arial" w:cs="Arial"/>
            <w:i/>
            <w:iCs/>
            <w:sz w:val="20"/>
            <w:lang w:val="nl-BE"/>
          </w:rPr>
          <w:t>https://app.pluralsight.com/library/courses/meteorjs-web-application/table-of-contents</w:t>
        </w:r>
      </w:hyperlink>
      <w:r w:rsidR="00843C98">
        <w:rPr>
          <w:rFonts w:ascii="Arial" w:eastAsia="Arial" w:hAnsi="Arial" w:cs="Arial"/>
          <w:i/>
          <w:iCs/>
          <w:sz w:val="20"/>
          <w:lang w:val="nl-BE"/>
        </w:rPr>
        <w:br/>
      </w:r>
      <w:hyperlink r:id="rId28" w:history="1">
        <w:r w:rsidR="00256F99" w:rsidRPr="00732C04">
          <w:rPr>
            <w:rStyle w:val="Hyperlink"/>
            <w:rFonts w:ascii="Arial" w:eastAsia="Arial" w:hAnsi="Arial" w:cs="Arial"/>
            <w:i/>
            <w:iCs/>
            <w:sz w:val="20"/>
            <w:lang w:val="nl-BE"/>
          </w:rPr>
          <w:t>https://www.meteor.com</w:t>
        </w:r>
      </w:hyperlink>
      <w:r w:rsidR="00256F99">
        <w:rPr>
          <w:rFonts w:ascii="Arial" w:eastAsia="Arial" w:hAnsi="Arial" w:cs="Arial"/>
          <w:i/>
          <w:iCs/>
          <w:sz w:val="20"/>
          <w:lang w:val="nl-BE"/>
        </w:rPr>
        <w:br/>
      </w:r>
    </w:p>
    <w:p w14:paraId="66B8B006" w14:textId="7D9A9182" w:rsidR="00376E48" w:rsidRPr="008E586D" w:rsidRDefault="00692370" w:rsidP="005B233F">
      <w:pPr>
        <w:pStyle w:val="Lijstalinea"/>
        <w:numPr>
          <w:ilvl w:val="0"/>
          <w:numId w:val="13"/>
        </w:numPr>
        <w:rPr>
          <w:rFonts w:ascii="Arial" w:eastAsia="Arial" w:hAnsi="Arial" w:cs="Arial"/>
          <w:i/>
          <w:iCs/>
          <w:sz w:val="20"/>
          <w:lang w:val="nl-BE"/>
        </w:rPr>
      </w:pPr>
      <w:proofErr w:type="spellStart"/>
      <w:r>
        <w:rPr>
          <w:rFonts w:ascii="Arial" w:eastAsia="Arial" w:hAnsi="Arial" w:cs="Arial"/>
          <w:i/>
          <w:iCs/>
          <w:sz w:val="20"/>
          <w:lang w:val="nl-BE"/>
        </w:rPr>
        <w:t>MongoDB</w:t>
      </w:r>
      <w:proofErr w:type="spellEnd"/>
      <w:r>
        <w:rPr>
          <w:rFonts w:ascii="Arial" w:eastAsia="Arial" w:hAnsi="Arial" w:cs="Arial"/>
          <w:i/>
          <w:iCs/>
          <w:sz w:val="20"/>
          <w:lang w:val="nl-BE"/>
        </w:rPr>
        <w:br/>
      </w:r>
      <w:hyperlink r:id="rId29" w:history="1">
        <w:r w:rsidR="00256F99" w:rsidRPr="00732C04">
          <w:rPr>
            <w:rStyle w:val="Hyperlink"/>
            <w:rFonts w:ascii="Arial" w:eastAsia="Arial" w:hAnsi="Arial" w:cs="Arial"/>
            <w:i/>
            <w:iCs/>
            <w:sz w:val="20"/>
            <w:lang w:val="nl-BE"/>
          </w:rPr>
          <w:t>https://mlab.com</w:t>
        </w:r>
      </w:hyperlink>
      <w:r w:rsidR="00256F99">
        <w:rPr>
          <w:rFonts w:ascii="Arial" w:eastAsia="Arial" w:hAnsi="Arial" w:cs="Arial"/>
          <w:i/>
          <w:iCs/>
          <w:sz w:val="20"/>
          <w:lang w:val="nl-BE"/>
        </w:rPr>
        <w:br/>
      </w:r>
      <w:r w:rsidR="00A10FC5" w:rsidRPr="008E586D">
        <w:rPr>
          <w:rFonts w:ascii="Arial" w:eastAsia="Arial" w:hAnsi="Arial" w:cs="Arial"/>
          <w:i/>
          <w:iCs/>
          <w:sz w:val="20"/>
          <w:lang w:val="nl-BE"/>
        </w:rPr>
        <w:br/>
      </w:r>
      <w:r w:rsidR="00A10FC5" w:rsidRPr="008E586D">
        <w:rPr>
          <w:rFonts w:ascii="Arial" w:eastAsia="Arial" w:hAnsi="Arial" w:cs="Arial"/>
          <w:i/>
          <w:iCs/>
          <w:sz w:val="20"/>
          <w:lang w:val="nl-BE"/>
        </w:rPr>
        <w:br/>
      </w:r>
    </w:p>
    <w:p w14:paraId="5645CCDD" w14:textId="77777777" w:rsidR="00376E48" w:rsidRPr="008E586D" w:rsidRDefault="00376E48" w:rsidP="00376E48">
      <w:pPr>
        <w:pStyle w:val="Lijstalinea"/>
        <w:rPr>
          <w:rFonts w:ascii="Arial" w:hAnsi="Arial" w:cs="Arial"/>
          <w:i/>
          <w:sz w:val="20"/>
          <w:lang w:val="nl-BE"/>
        </w:rPr>
      </w:pPr>
    </w:p>
    <w:sectPr w:rsidR="00376E48" w:rsidRPr="008E586D">
      <w:footerReference w:type="even" r:id="rId30"/>
      <w:footerReference w:type="default" r:id="rId3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61414" w14:textId="77777777" w:rsidR="00F14D79" w:rsidRDefault="00F14D79">
      <w:pPr>
        <w:spacing w:after="0" w:line="240" w:lineRule="auto"/>
      </w:pPr>
      <w:r>
        <w:separator/>
      </w:r>
    </w:p>
  </w:endnote>
  <w:endnote w:type="continuationSeparator" w:id="0">
    <w:p w14:paraId="3C99B651" w14:textId="77777777" w:rsidR="00F14D79" w:rsidRDefault="00F14D79">
      <w:pPr>
        <w:spacing w:after="0" w:line="240" w:lineRule="auto"/>
      </w:pPr>
      <w:r>
        <w:continuationSeparator/>
      </w:r>
    </w:p>
  </w:endnote>
  <w:endnote w:type="continuationNotice" w:id="1">
    <w:p w14:paraId="00400E7A" w14:textId="77777777" w:rsidR="00F14D79" w:rsidRDefault="00F14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Arial,Times New Roman">
    <w:altName w:val="Times New Roman"/>
    <w:panose1 w:val="00000000000000000000"/>
    <w:charset w:val="00"/>
    <w:family w:val="roman"/>
    <w:notTrueType/>
    <w:pitch w:val="default"/>
  </w:font>
  <w:font w:name="Arial,Arial,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5F0D8" w14:textId="77777777" w:rsidR="001C7AA9" w:rsidRDefault="00BB0DAF">
    <w:pPr>
      <w:pStyle w:val="Voettekst"/>
    </w:pPr>
    <w:r>
      <w:rPr>
        <w:noProof/>
        <w:lang w:val="nl-BE" w:eastAsia="nl-BE"/>
      </w:rPr>
      <mc:AlternateContent>
        <mc:Choice Requires="wps">
          <w:drawing>
            <wp:anchor distT="0" distB="0" distL="114300" distR="114300" simplePos="0" relativeHeight="251658244" behindDoc="0" locked="0" layoutInCell="0" allowOverlap="1" wp14:anchorId="43F6E0C0" wp14:editId="71190E92">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70FC403B" w14:textId="4F52FB3B" w:rsidR="001C7AA9" w:rsidRDefault="007E4A8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sz w:val="20"/>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4B1E33">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3F6E0C0" id="Rechthoek 22" o:spid="_x0000_s1028" style="position:absolute;margin-left:0;margin-top:0;width:41.85pt;height:9in;z-index:2516582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14:paraId="70FC403B" w14:textId="4F52FB3B" w:rsidR="001C7AA9" w:rsidRDefault="007E4A8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sz w:val="20"/>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4B1E33">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58245" behindDoc="0" locked="0" layoutInCell="0" allowOverlap="1" wp14:anchorId="6950FBA9" wp14:editId="62D36FB7">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1AD61CE" id="AutoVorm 24" o:spid="_x0000_s1026" style="position:absolute;margin-left:0;margin-top:0;width:561.15pt;height:742.85pt;z-index:251658245;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58243" behindDoc="0" locked="0" layoutInCell="0" allowOverlap="1" wp14:anchorId="647199D8" wp14:editId="7527CF8D">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EF6B4DC" w14:textId="3FE3A7A8"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8F" w:rsidRPr="007E4A8F">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7199D8" id="Ovaal 21" o:spid="_x0000_s1029" style="position:absolute;margin-left:0;margin-top:0;width:41pt;height:41pt;z-index:251658243;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14:paraId="5EF6B4DC" w14:textId="3FE3A7A8"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8F" w:rsidRPr="007E4A8F">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E100A" w14:textId="77777777" w:rsidR="001C7AA9" w:rsidRDefault="00BB0DAF">
    <w:pPr>
      <w:rPr>
        <w:sz w:val="20"/>
      </w:rPr>
    </w:pPr>
    <w:r>
      <w:rPr>
        <w:noProof/>
        <w:sz w:val="10"/>
        <w:szCs w:val="10"/>
        <w:lang w:val="nl-BE" w:eastAsia="nl-BE"/>
      </w:rPr>
      <mc:AlternateContent>
        <mc:Choice Requires="wps">
          <w:drawing>
            <wp:anchor distT="0" distB="0" distL="114300" distR="114300" simplePos="0" relativeHeight="251658242" behindDoc="0" locked="0" layoutInCell="0" allowOverlap="1" wp14:anchorId="13525D7F" wp14:editId="59D97B9F">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9604980" w14:textId="32C3988C" w:rsidR="001C7AA9" w:rsidRDefault="007E4A8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sz w:val="20"/>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C21CCB">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3525D7F" id="Rechthoek 24" o:spid="_x0000_s1030" style="position:absolute;margin-left:-4.35pt;margin-top:0;width:46.85pt;height:9in;z-index:25165824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14:paraId="49604980" w14:textId="32C3988C" w:rsidR="001C7AA9" w:rsidRDefault="007E4A8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B1E33">
                          <w:rPr>
                            <w:rFonts w:asciiTheme="majorHAnsi" w:eastAsiaTheme="majorEastAsia" w:hAnsiTheme="majorHAnsi" w:cstheme="majorBidi"/>
                            <w:sz w:val="20"/>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C21CCB">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58241" behindDoc="0" locked="0" layoutInCell="0" allowOverlap="1" wp14:anchorId="07685C3B" wp14:editId="49A6F243">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3F9A4E" id="AutoVorm 21" o:spid="_x0000_s1026" style="position:absolute;margin-left:0;margin-top:0;width:561.15pt;height:742.85pt;z-index:251658241;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8240" behindDoc="0" locked="0" layoutInCell="0" allowOverlap="1" wp14:anchorId="24A8E256" wp14:editId="7DFFC997">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EE705BC" w14:textId="52EE5DAD"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8F" w:rsidRPr="007E4A8F">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A8E256" id="Ovaal 18" o:spid="_x0000_s1031" style="position:absolute;margin-left:-10.2pt;margin-top:0;width:41pt;height:41pt;z-index:25165824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14:paraId="5EE705BC" w14:textId="52EE5DAD"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8F" w:rsidRPr="007E4A8F">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14:paraId="407A2E91" w14:textId="77777777"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DDEC5" w14:textId="77777777" w:rsidR="00F14D79" w:rsidRDefault="00F14D79">
      <w:pPr>
        <w:spacing w:after="0" w:line="240" w:lineRule="auto"/>
      </w:pPr>
      <w:r>
        <w:separator/>
      </w:r>
    </w:p>
  </w:footnote>
  <w:footnote w:type="continuationSeparator" w:id="0">
    <w:p w14:paraId="39DA7ABA" w14:textId="77777777" w:rsidR="00F14D79" w:rsidRDefault="00F14D79">
      <w:pPr>
        <w:spacing w:after="0" w:line="240" w:lineRule="auto"/>
      </w:pPr>
      <w:r>
        <w:continuationSeparator/>
      </w:r>
    </w:p>
  </w:footnote>
  <w:footnote w:type="continuationNotice" w:id="1">
    <w:p w14:paraId="3FD790E6" w14:textId="77777777" w:rsidR="00F14D79" w:rsidRDefault="00F14D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47624CFB"/>
    <w:multiLevelType w:val="hybridMultilevel"/>
    <w:tmpl w:val="150820D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15:restartNumberingAfterBreak="0">
    <w:nsid w:val="6BF67D25"/>
    <w:multiLevelType w:val="hybridMultilevel"/>
    <w:tmpl w:val="A9709A4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709D"/>
    <w:rsid w:val="0001266B"/>
    <w:rsid w:val="00013127"/>
    <w:rsid w:val="0002218F"/>
    <w:rsid w:val="000245A5"/>
    <w:rsid w:val="00024EF9"/>
    <w:rsid w:val="000252F0"/>
    <w:rsid w:val="0002698C"/>
    <w:rsid w:val="00030908"/>
    <w:rsid w:val="000310C6"/>
    <w:rsid w:val="00037A5C"/>
    <w:rsid w:val="0005640C"/>
    <w:rsid w:val="000708BA"/>
    <w:rsid w:val="00081E5D"/>
    <w:rsid w:val="000858C2"/>
    <w:rsid w:val="00085A1D"/>
    <w:rsid w:val="00090208"/>
    <w:rsid w:val="00092036"/>
    <w:rsid w:val="00097379"/>
    <w:rsid w:val="000A2E69"/>
    <w:rsid w:val="000B1B37"/>
    <w:rsid w:val="000C115F"/>
    <w:rsid w:val="000C455E"/>
    <w:rsid w:val="000C4610"/>
    <w:rsid w:val="000C5D70"/>
    <w:rsid w:val="000D34A3"/>
    <w:rsid w:val="000D4A05"/>
    <w:rsid w:val="000E336A"/>
    <w:rsid w:val="000F086C"/>
    <w:rsid w:val="00100DA5"/>
    <w:rsid w:val="00104C01"/>
    <w:rsid w:val="00105458"/>
    <w:rsid w:val="00115125"/>
    <w:rsid w:val="00136DDA"/>
    <w:rsid w:val="0015253C"/>
    <w:rsid w:val="0015303C"/>
    <w:rsid w:val="00153E6B"/>
    <w:rsid w:val="001545B8"/>
    <w:rsid w:val="00155482"/>
    <w:rsid w:val="001614FD"/>
    <w:rsid w:val="0016346E"/>
    <w:rsid w:val="00164F4B"/>
    <w:rsid w:val="001714B9"/>
    <w:rsid w:val="00176514"/>
    <w:rsid w:val="001848D0"/>
    <w:rsid w:val="00184AD0"/>
    <w:rsid w:val="00187FC2"/>
    <w:rsid w:val="00191347"/>
    <w:rsid w:val="001A29E8"/>
    <w:rsid w:val="001A453F"/>
    <w:rsid w:val="001A52C4"/>
    <w:rsid w:val="001A58DA"/>
    <w:rsid w:val="001B4876"/>
    <w:rsid w:val="001B7370"/>
    <w:rsid w:val="001C0F22"/>
    <w:rsid w:val="001C4066"/>
    <w:rsid w:val="001C62CB"/>
    <w:rsid w:val="001C7AA9"/>
    <w:rsid w:val="001C7F76"/>
    <w:rsid w:val="001D4B7A"/>
    <w:rsid w:val="001D6678"/>
    <w:rsid w:val="001D7629"/>
    <w:rsid w:val="001E444F"/>
    <w:rsid w:val="001E75BC"/>
    <w:rsid w:val="001F133C"/>
    <w:rsid w:val="001F2478"/>
    <w:rsid w:val="00202215"/>
    <w:rsid w:val="00202294"/>
    <w:rsid w:val="00204501"/>
    <w:rsid w:val="00205C59"/>
    <w:rsid w:val="00206E7B"/>
    <w:rsid w:val="002071E4"/>
    <w:rsid w:val="00213720"/>
    <w:rsid w:val="0021711E"/>
    <w:rsid w:val="00224A97"/>
    <w:rsid w:val="0022791A"/>
    <w:rsid w:val="00227ED9"/>
    <w:rsid w:val="00230EB6"/>
    <w:rsid w:val="0023136E"/>
    <w:rsid w:val="00231908"/>
    <w:rsid w:val="002325D9"/>
    <w:rsid w:val="00240DAE"/>
    <w:rsid w:val="002423B8"/>
    <w:rsid w:val="0024510B"/>
    <w:rsid w:val="00250B06"/>
    <w:rsid w:val="0025127B"/>
    <w:rsid w:val="00256F99"/>
    <w:rsid w:val="002576A7"/>
    <w:rsid w:val="00263972"/>
    <w:rsid w:val="00263D4C"/>
    <w:rsid w:val="00271803"/>
    <w:rsid w:val="002754B5"/>
    <w:rsid w:val="00275A76"/>
    <w:rsid w:val="00281C94"/>
    <w:rsid w:val="00283A73"/>
    <w:rsid w:val="00297DBE"/>
    <w:rsid w:val="002A2BA4"/>
    <w:rsid w:val="002A796F"/>
    <w:rsid w:val="002B2AEA"/>
    <w:rsid w:val="002B2E64"/>
    <w:rsid w:val="002D0BB6"/>
    <w:rsid w:val="002E0321"/>
    <w:rsid w:val="002E1031"/>
    <w:rsid w:val="002E726C"/>
    <w:rsid w:val="002F12C7"/>
    <w:rsid w:val="002F2238"/>
    <w:rsid w:val="00304DB0"/>
    <w:rsid w:val="003151AE"/>
    <w:rsid w:val="00316270"/>
    <w:rsid w:val="00323580"/>
    <w:rsid w:val="00337607"/>
    <w:rsid w:val="00341D02"/>
    <w:rsid w:val="003433A2"/>
    <w:rsid w:val="003604D7"/>
    <w:rsid w:val="00362850"/>
    <w:rsid w:val="00364584"/>
    <w:rsid w:val="003657C5"/>
    <w:rsid w:val="00367034"/>
    <w:rsid w:val="003712B9"/>
    <w:rsid w:val="0037560C"/>
    <w:rsid w:val="00376E48"/>
    <w:rsid w:val="00377BD0"/>
    <w:rsid w:val="00397347"/>
    <w:rsid w:val="003A4AA4"/>
    <w:rsid w:val="003C5B1E"/>
    <w:rsid w:val="003C7C7F"/>
    <w:rsid w:val="003E648E"/>
    <w:rsid w:val="003E6879"/>
    <w:rsid w:val="003E6DAE"/>
    <w:rsid w:val="003F581A"/>
    <w:rsid w:val="003F75B0"/>
    <w:rsid w:val="00405108"/>
    <w:rsid w:val="00410EA8"/>
    <w:rsid w:val="00412419"/>
    <w:rsid w:val="00422292"/>
    <w:rsid w:val="004242CF"/>
    <w:rsid w:val="0043184F"/>
    <w:rsid w:val="004321FB"/>
    <w:rsid w:val="004359F7"/>
    <w:rsid w:val="00442DCC"/>
    <w:rsid w:val="004439BB"/>
    <w:rsid w:val="00444460"/>
    <w:rsid w:val="00446075"/>
    <w:rsid w:val="00451786"/>
    <w:rsid w:val="00457A84"/>
    <w:rsid w:val="00465F72"/>
    <w:rsid w:val="00466153"/>
    <w:rsid w:val="00467A38"/>
    <w:rsid w:val="004726D8"/>
    <w:rsid w:val="00473F4F"/>
    <w:rsid w:val="00476B6D"/>
    <w:rsid w:val="004818BA"/>
    <w:rsid w:val="00483E9B"/>
    <w:rsid w:val="00485946"/>
    <w:rsid w:val="004865B8"/>
    <w:rsid w:val="00490E10"/>
    <w:rsid w:val="004967BF"/>
    <w:rsid w:val="004973FC"/>
    <w:rsid w:val="004A52E2"/>
    <w:rsid w:val="004A7629"/>
    <w:rsid w:val="004B1E33"/>
    <w:rsid w:val="004B2C15"/>
    <w:rsid w:val="004B6649"/>
    <w:rsid w:val="004C687C"/>
    <w:rsid w:val="004E6EC5"/>
    <w:rsid w:val="004F3ADA"/>
    <w:rsid w:val="004F5124"/>
    <w:rsid w:val="00517B72"/>
    <w:rsid w:val="005210F0"/>
    <w:rsid w:val="0052156A"/>
    <w:rsid w:val="00525348"/>
    <w:rsid w:val="00525D2F"/>
    <w:rsid w:val="00526794"/>
    <w:rsid w:val="00527E9B"/>
    <w:rsid w:val="005307A4"/>
    <w:rsid w:val="005353E2"/>
    <w:rsid w:val="005401AE"/>
    <w:rsid w:val="00547777"/>
    <w:rsid w:val="00555B02"/>
    <w:rsid w:val="0055672E"/>
    <w:rsid w:val="0055743C"/>
    <w:rsid w:val="00564AB8"/>
    <w:rsid w:val="00565850"/>
    <w:rsid w:val="00566A96"/>
    <w:rsid w:val="00572D2D"/>
    <w:rsid w:val="0057474B"/>
    <w:rsid w:val="00577261"/>
    <w:rsid w:val="0058427C"/>
    <w:rsid w:val="00584536"/>
    <w:rsid w:val="005857B6"/>
    <w:rsid w:val="005871D6"/>
    <w:rsid w:val="00592334"/>
    <w:rsid w:val="005960A3"/>
    <w:rsid w:val="00596A96"/>
    <w:rsid w:val="00597BF4"/>
    <w:rsid w:val="005A0AFC"/>
    <w:rsid w:val="005A537E"/>
    <w:rsid w:val="005A7831"/>
    <w:rsid w:val="005B233F"/>
    <w:rsid w:val="005B4434"/>
    <w:rsid w:val="005B66B8"/>
    <w:rsid w:val="005B680F"/>
    <w:rsid w:val="005B7FBB"/>
    <w:rsid w:val="005E4279"/>
    <w:rsid w:val="005E732F"/>
    <w:rsid w:val="005E737D"/>
    <w:rsid w:val="005F5659"/>
    <w:rsid w:val="005F6391"/>
    <w:rsid w:val="006053E7"/>
    <w:rsid w:val="00606CE9"/>
    <w:rsid w:val="006149DE"/>
    <w:rsid w:val="00624A33"/>
    <w:rsid w:val="00627108"/>
    <w:rsid w:val="00633E49"/>
    <w:rsid w:val="006352DA"/>
    <w:rsid w:val="00647F69"/>
    <w:rsid w:val="0065128A"/>
    <w:rsid w:val="00656193"/>
    <w:rsid w:val="00663144"/>
    <w:rsid w:val="006636E2"/>
    <w:rsid w:val="006676A0"/>
    <w:rsid w:val="006705FE"/>
    <w:rsid w:val="00675AC7"/>
    <w:rsid w:val="00676DBB"/>
    <w:rsid w:val="006805C8"/>
    <w:rsid w:val="00684E08"/>
    <w:rsid w:val="0069042F"/>
    <w:rsid w:val="00692370"/>
    <w:rsid w:val="00696031"/>
    <w:rsid w:val="006A227C"/>
    <w:rsid w:val="006A39F5"/>
    <w:rsid w:val="006A3F38"/>
    <w:rsid w:val="006A6BFE"/>
    <w:rsid w:val="006A6F24"/>
    <w:rsid w:val="006A7C1A"/>
    <w:rsid w:val="006B3D65"/>
    <w:rsid w:val="006B656F"/>
    <w:rsid w:val="006C0770"/>
    <w:rsid w:val="006D0326"/>
    <w:rsid w:val="006D3365"/>
    <w:rsid w:val="006D55BB"/>
    <w:rsid w:val="006D6115"/>
    <w:rsid w:val="006D6DA6"/>
    <w:rsid w:val="006E0718"/>
    <w:rsid w:val="006E2757"/>
    <w:rsid w:val="006E398D"/>
    <w:rsid w:val="006E4252"/>
    <w:rsid w:val="006E5A96"/>
    <w:rsid w:val="00713C09"/>
    <w:rsid w:val="0071799E"/>
    <w:rsid w:val="00721AC7"/>
    <w:rsid w:val="00725064"/>
    <w:rsid w:val="0072734B"/>
    <w:rsid w:val="0073051E"/>
    <w:rsid w:val="00740682"/>
    <w:rsid w:val="0074166B"/>
    <w:rsid w:val="00746529"/>
    <w:rsid w:val="00751994"/>
    <w:rsid w:val="007559FC"/>
    <w:rsid w:val="007748E0"/>
    <w:rsid w:val="00775B85"/>
    <w:rsid w:val="007852D6"/>
    <w:rsid w:val="007968DF"/>
    <w:rsid w:val="007B0581"/>
    <w:rsid w:val="007B1B3C"/>
    <w:rsid w:val="007B26FA"/>
    <w:rsid w:val="007B60DB"/>
    <w:rsid w:val="007D6D97"/>
    <w:rsid w:val="007E4A8F"/>
    <w:rsid w:val="007E6B63"/>
    <w:rsid w:val="007F45DE"/>
    <w:rsid w:val="007F66E8"/>
    <w:rsid w:val="008020F4"/>
    <w:rsid w:val="0080687A"/>
    <w:rsid w:val="00810CCB"/>
    <w:rsid w:val="00813989"/>
    <w:rsid w:val="008154B7"/>
    <w:rsid w:val="00820BBB"/>
    <w:rsid w:val="008400CD"/>
    <w:rsid w:val="00843C98"/>
    <w:rsid w:val="0084686F"/>
    <w:rsid w:val="00851292"/>
    <w:rsid w:val="008539AA"/>
    <w:rsid w:val="0086063A"/>
    <w:rsid w:val="0086092C"/>
    <w:rsid w:val="00865480"/>
    <w:rsid w:val="008663F6"/>
    <w:rsid w:val="0086782F"/>
    <w:rsid w:val="00873010"/>
    <w:rsid w:val="00873ACE"/>
    <w:rsid w:val="008747C3"/>
    <w:rsid w:val="00882A38"/>
    <w:rsid w:val="00884DC7"/>
    <w:rsid w:val="00885712"/>
    <w:rsid w:val="00887EC3"/>
    <w:rsid w:val="00897EB5"/>
    <w:rsid w:val="008A251A"/>
    <w:rsid w:val="008A4209"/>
    <w:rsid w:val="008A4B03"/>
    <w:rsid w:val="008A65AA"/>
    <w:rsid w:val="008B6D6B"/>
    <w:rsid w:val="008C7734"/>
    <w:rsid w:val="008D1C3A"/>
    <w:rsid w:val="008D5117"/>
    <w:rsid w:val="008E3464"/>
    <w:rsid w:val="008E586D"/>
    <w:rsid w:val="008E6121"/>
    <w:rsid w:val="008F5E13"/>
    <w:rsid w:val="00900344"/>
    <w:rsid w:val="009003BD"/>
    <w:rsid w:val="0091548D"/>
    <w:rsid w:val="00917484"/>
    <w:rsid w:val="00921106"/>
    <w:rsid w:val="009368C5"/>
    <w:rsid w:val="00940B89"/>
    <w:rsid w:val="0094146A"/>
    <w:rsid w:val="00946EE4"/>
    <w:rsid w:val="00950697"/>
    <w:rsid w:val="009523FC"/>
    <w:rsid w:val="00966509"/>
    <w:rsid w:val="009771C7"/>
    <w:rsid w:val="00993FF5"/>
    <w:rsid w:val="0099540B"/>
    <w:rsid w:val="0099725D"/>
    <w:rsid w:val="009A5CC3"/>
    <w:rsid w:val="009B159D"/>
    <w:rsid w:val="009D0FFF"/>
    <w:rsid w:val="009D24B1"/>
    <w:rsid w:val="009F1E4E"/>
    <w:rsid w:val="009F4E74"/>
    <w:rsid w:val="009F7489"/>
    <w:rsid w:val="00A02308"/>
    <w:rsid w:val="00A10F44"/>
    <w:rsid w:val="00A10FC5"/>
    <w:rsid w:val="00A11415"/>
    <w:rsid w:val="00A14C03"/>
    <w:rsid w:val="00A14C4A"/>
    <w:rsid w:val="00A16475"/>
    <w:rsid w:val="00A23712"/>
    <w:rsid w:val="00A27BF0"/>
    <w:rsid w:val="00A32438"/>
    <w:rsid w:val="00A40140"/>
    <w:rsid w:val="00A41E1A"/>
    <w:rsid w:val="00A43526"/>
    <w:rsid w:val="00A503BF"/>
    <w:rsid w:val="00A57316"/>
    <w:rsid w:val="00A63E2B"/>
    <w:rsid w:val="00A66351"/>
    <w:rsid w:val="00A709A7"/>
    <w:rsid w:val="00A816AC"/>
    <w:rsid w:val="00A81D34"/>
    <w:rsid w:val="00A837A5"/>
    <w:rsid w:val="00A90348"/>
    <w:rsid w:val="00A90D4D"/>
    <w:rsid w:val="00A9120B"/>
    <w:rsid w:val="00A9174E"/>
    <w:rsid w:val="00AA0311"/>
    <w:rsid w:val="00AA56F4"/>
    <w:rsid w:val="00AB6924"/>
    <w:rsid w:val="00AC22AE"/>
    <w:rsid w:val="00AC4F88"/>
    <w:rsid w:val="00AC662C"/>
    <w:rsid w:val="00AD6C23"/>
    <w:rsid w:val="00AE02FD"/>
    <w:rsid w:val="00AE3DF9"/>
    <w:rsid w:val="00AE5744"/>
    <w:rsid w:val="00AE6965"/>
    <w:rsid w:val="00AF6ABD"/>
    <w:rsid w:val="00B05CB5"/>
    <w:rsid w:val="00B0617F"/>
    <w:rsid w:val="00B12113"/>
    <w:rsid w:val="00B12A2F"/>
    <w:rsid w:val="00B210EC"/>
    <w:rsid w:val="00B23051"/>
    <w:rsid w:val="00B24390"/>
    <w:rsid w:val="00B3411F"/>
    <w:rsid w:val="00B4242D"/>
    <w:rsid w:val="00B55EFA"/>
    <w:rsid w:val="00B65B8D"/>
    <w:rsid w:val="00B71EEE"/>
    <w:rsid w:val="00B776B0"/>
    <w:rsid w:val="00B86037"/>
    <w:rsid w:val="00B93B26"/>
    <w:rsid w:val="00B94692"/>
    <w:rsid w:val="00BA00CC"/>
    <w:rsid w:val="00BA034B"/>
    <w:rsid w:val="00BA27CC"/>
    <w:rsid w:val="00BB0DAF"/>
    <w:rsid w:val="00BB4DC7"/>
    <w:rsid w:val="00BD2A17"/>
    <w:rsid w:val="00BD2F7E"/>
    <w:rsid w:val="00BD7BA9"/>
    <w:rsid w:val="00BE2223"/>
    <w:rsid w:val="00BE2A53"/>
    <w:rsid w:val="00BE322C"/>
    <w:rsid w:val="00BE579B"/>
    <w:rsid w:val="00BE7A13"/>
    <w:rsid w:val="00BF5293"/>
    <w:rsid w:val="00C02F2B"/>
    <w:rsid w:val="00C21CCB"/>
    <w:rsid w:val="00C30B21"/>
    <w:rsid w:val="00C31929"/>
    <w:rsid w:val="00C34866"/>
    <w:rsid w:val="00C45C41"/>
    <w:rsid w:val="00C50E59"/>
    <w:rsid w:val="00C53291"/>
    <w:rsid w:val="00C532FB"/>
    <w:rsid w:val="00C55A0B"/>
    <w:rsid w:val="00C62B5A"/>
    <w:rsid w:val="00C64978"/>
    <w:rsid w:val="00C677CD"/>
    <w:rsid w:val="00C72429"/>
    <w:rsid w:val="00C73E45"/>
    <w:rsid w:val="00C8299A"/>
    <w:rsid w:val="00C83476"/>
    <w:rsid w:val="00C94753"/>
    <w:rsid w:val="00CB0E99"/>
    <w:rsid w:val="00CB3B19"/>
    <w:rsid w:val="00CC08A6"/>
    <w:rsid w:val="00CD180B"/>
    <w:rsid w:val="00CD42C2"/>
    <w:rsid w:val="00CD4C26"/>
    <w:rsid w:val="00CE2F3C"/>
    <w:rsid w:val="00CE3A0C"/>
    <w:rsid w:val="00CE4318"/>
    <w:rsid w:val="00CE4476"/>
    <w:rsid w:val="00D05DBF"/>
    <w:rsid w:val="00D110B7"/>
    <w:rsid w:val="00D11964"/>
    <w:rsid w:val="00D13802"/>
    <w:rsid w:val="00D16195"/>
    <w:rsid w:val="00D16691"/>
    <w:rsid w:val="00D16710"/>
    <w:rsid w:val="00D30F4F"/>
    <w:rsid w:val="00D33302"/>
    <w:rsid w:val="00D43379"/>
    <w:rsid w:val="00D5132F"/>
    <w:rsid w:val="00D53510"/>
    <w:rsid w:val="00D56A98"/>
    <w:rsid w:val="00D56AD5"/>
    <w:rsid w:val="00D672AE"/>
    <w:rsid w:val="00D67462"/>
    <w:rsid w:val="00D84693"/>
    <w:rsid w:val="00D86F1D"/>
    <w:rsid w:val="00D86FAA"/>
    <w:rsid w:val="00DA746C"/>
    <w:rsid w:val="00DB662A"/>
    <w:rsid w:val="00DB6B18"/>
    <w:rsid w:val="00DD4020"/>
    <w:rsid w:val="00DD57C9"/>
    <w:rsid w:val="00DD60C6"/>
    <w:rsid w:val="00DE1BFE"/>
    <w:rsid w:val="00DE2D2A"/>
    <w:rsid w:val="00DE6089"/>
    <w:rsid w:val="00DF084B"/>
    <w:rsid w:val="00DF0D35"/>
    <w:rsid w:val="00DF0FC4"/>
    <w:rsid w:val="00DF453A"/>
    <w:rsid w:val="00E05165"/>
    <w:rsid w:val="00E07705"/>
    <w:rsid w:val="00E11E13"/>
    <w:rsid w:val="00E2014C"/>
    <w:rsid w:val="00E208D6"/>
    <w:rsid w:val="00E24E24"/>
    <w:rsid w:val="00E27AB8"/>
    <w:rsid w:val="00E31CF6"/>
    <w:rsid w:val="00E40D35"/>
    <w:rsid w:val="00E436D7"/>
    <w:rsid w:val="00E51C15"/>
    <w:rsid w:val="00E53457"/>
    <w:rsid w:val="00E55D46"/>
    <w:rsid w:val="00E57EE6"/>
    <w:rsid w:val="00E623FB"/>
    <w:rsid w:val="00E703C4"/>
    <w:rsid w:val="00E7078C"/>
    <w:rsid w:val="00E71C3D"/>
    <w:rsid w:val="00E720E8"/>
    <w:rsid w:val="00E72C45"/>
    <w:rsid w:val="00E7626B"/>
    <w:rsid w:val="00E76877"/>
    <w:rsid w:val="00E779AD"/>
    <w:rsid w:val="00E80748"/>
    <w:rsid w:val="00E84E4D"/>
    <w:rsid w:val="00E90139"/>
    <w:rsid w:val="00E90271"/>
    <w:rsid w:val="00E90576"/>
    <w:rsid w:val="00E95F4C"/>
    <w:rsid w:val="00EA42A9"/>
    <w:rsid w:val="00EB12BA"/>
    <w:rsid w:val="00EB332D"/>
    <w:rsid w:val="00EB42BC"/>
    <w:rsid w:val="00EC1767"/>
    <w:rsid w:val="00EC1FA2"/>
    <w:rsid w:val="00EC7476"/>
    <w:rsid w:val="00ED26A8"/>
    <w:rsid w:val="00ED324D"/>
    <w:rsid w:val="00ED3769"/>
    <w:rsid w:val="00EE331D"/>
    <w:rsid w:val="00EE637B"/>
    <w:rsid w:val="00EE70DB"/>
    <w:rsid w:val="00EF389F"/>
    <w:rsid w:val="00EF4828"/>
    <w:rsid w:val="00EF5D1A"/>
    <w:rsid w:val="00EF63D8"/>
    <w:rsid w:val="00F01917"/>
    <w:rsid w:val="00F02B3C"/>
    <w:rsid w:val="00F14009"/>
    <w:rsid w:val="00F14AC5"/>
    <w:rsid w:val="00F14D79"/>
    <w:rsid w:val="00F164F2"/>
    <w:rsid w:val="00F21378"/>
    <w:rsid w:val="00F2630A"/>
    <w:rsid w:val="00F34D7C"/>
    <w:rsid w:val="00F41F3C"/>
    <w:rsid w:val="00F47168"/>
    <w:rsid w:val="00F475B8"/>
    <w:rsid w:val="00F47FE2"/>
    <w:rsid w:val="00F56CF2"/>
    <w:rsid w:val="00F677FC"/>
    <w:rsid w:val="00F67CA4"/>
    <w:rsid w:val="00F77651"/>
    <w:rsid w:val="00F80657"/>
    <w:rsid w:val="00F8155B"/>
    <w:rsid w:val="00F9106E"/>
    <w:rsid w:val="00F93D75"/>
    <w:rsid w:val="00FA6374"/>
    <w:rsid w:val="00FA7FEB"/>
    <w:rsid w:val="00FC1AE5"/>
    <w:rsid w:val="00FD1BF4"/>
    <w:rsid w:val="00FD20DB"/>
    <w:rsid w:val="00FD474F"/>
    <w:rsid w:val="00FE1709"/>
    <w:rsid w:val="00FE176A"/>
    <w:rsid w:val="00FE2166"/>
    <w:rsid w:val="00FE5C9E"/>
    <w:rsid w:val="00FF5354"/>
    <w:rsid w:val="17F63361"/>
    <w:rsid w:val="2855CD21"/>
    <w:rsid w:val="4D3474CA"/>
    <w:rsid w:val="51EFACEB"/>
    <w:rsid w:val="658E3F91"/>
    <w:rsid w:val="6B34B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0F6A2D"/>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A10FC5"/>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pp.pluralsight.com/library/courses/meteorjs-fundamentals-single-page-apps/table-of-contents"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balsamiq.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lab.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Rival-Thompson/CloudApplications-TeachMe#boards?repos=68715541"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github.com/Rival-Thompson/CloudApplications-TeachMe" TargetMode="External"/><Relationship Id="rId28" Type="http://schemas.openxmlformats.org/officeDocument/2006/relationships/hyperlink" Target="https://www.meteor.com"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pp.pluralsight.com/library/courses/meteorjs-web-application/table-of-contents"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Arial,Times New Roman">
    <w:altName w:val="Times New Roman"/>
    <w:panose1 w:val="00000000000000000000"/>
    <w:charset w:val="00"/>
    <w:family w:val="roman"/>
    <w:notTrueType/>
    <w:pitch w:val="default"/>
  </w:font>
  <w:font w:name="Arial,Arial,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624789"/>
    <w:rsid w:val="009252EF"/>
    <w:rsid w:val="00A13DBE"/>
    <w:rsid w:val="00B53F4B"/>
    <w:rsid w:val="00B945BA"/>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outs:outSpaceData xmlns:outs="http://schemas.microsoft.com/office/2009/outspace/metadata">
  <outs:relatedDates/>
  <outs:relatedDocuments/>
  <outs:relatedPeople/>
  <outs: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82E3ADDDEEE3D949812586E11F6D5EE8" ma:contentTypeVersion="2" ma:contentTypeDescription="Een nieuw document maken." ma:contentTypeScope="" ma:versionID="a3500580a85803b1d3ffb46d1ef20f2f">
  <xsd:schema xmlns:xsd="http://www.w3.org/2001/XMLSchema" xmlns:xs="http://www.w3.org/2001/XMLSchema" xmlns:p="http://schemas.microsoft.com/office/2006/metadata/properties" xmlns:ns2="9c35d4d8-6ff2-47e7-a4eb-5dd78910ddad" targetNamespace="http://schemas.microsoft.com/office/2006/metadata/properties" ma:root="true" ma:fieldsID="25b7cf94c16d6e2b41fd6a2497601764" ns2:_="">
    <xsd:import namespace="9c35d4d8-6ff2-47e7-a4eb-5dd78910dda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5d4d8-6ff2-47e7-a4eb-5dd78910dda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411DD-19D2-4703-B4E7-A32260EEEBBE}">
  <ds:schemaRefs>
    <ds:schemaRef ds:uri="http://schemas.microsoft.com/sharepoint/v3/contenttype/forms"/>
  </ds:schemaRefs>
</ds:datastoreItem>
</file>

<file path=customXml/itemProps3.xml><?xml version="1.0" encoding="utf-8"?>
<ds:datastoreItem xmlns:ds="http://schemas.openxmlformats.org/officeDocument/2006/customXml" ds:itemID="{201D0323-B0A0-4C9D-A044-BAD6FAB8A09D}">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5.xml><?xml version="1.0" encoding="utf-8"?>
<ds:datastoreItem xmlns:ds="http://schemas.openxmlformats.org/officeDocument/2006/customXml" ds:itemID="{3DE81004-EEA5-4066-8703-E0EFB848C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5d4d8-6ff2-47e7-a4eb-5dd78910d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C8AB9C0-40E0-4C8A-BCC8-454BC1F1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173</TotalTime>
  <Pages>11</Pages>
  <Words>1187</Words>
  <Characters>6163</Characters>
  <Application>Microsoft Office Word</Application>
  <DocSecurity>0</DocSecurity>
  <Lines>155</Lines>
  <Paragraphs>45</Paragraphs>
  <ScaleCrop>false</ScaleCrop>
  <HeadingPairs>
    <vt:vector size="2" baseType="variant">
      <vt:variant>
        <vt:lpstr>Titel</vt:lpstr>
      </vt:variant>
      <vt:variant>
        <vt:i4>1</vt:i4>
      </vt:variant>
    </vt:vector>
  </HeadingPairs>
  <TitlesOfParts>
    <vt:vector size="1" baseType="lpstr">
      <vt:lpstr>Cloud Applications</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Applications</dc:title>
  <dc:subject>Teach Me</dc:subject>
  <dc:creator>Rival Thompson &amp; Hans Van Staey</dc:creator>
  <cp:keywords/>
  <dc:description/>
  <cp:lastModifiedBy>Rival Thompson</cp:lastModifiedBy>
  <cp:revision>199</cp:revision>
  <dcterms:created xsi:type="dcterms:W3CDTF">2016-09-23T09:33:00Z</dcterms:created>
  <dcterms:modified xsi:type="dcterms:W3CDTF">2016-09-29T19:24:00Z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y fmtid="{D5CDD505-2E9C-101B-9397-08002B2CF9AE}" pid="3" name="ContentTypeId">
    <vt:lpwstr>0x01010082E3ADDDEEE3D949812586E11F6D5EE8</vt:lpwstr>
  </property>
</Properties>
</file>